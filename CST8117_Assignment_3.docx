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5B3FE6E2" w:rsidR="00BD5479" w:rsidRPr="00E95073" w:rsidRDefault="00BD5479" w:rsidP="00E95073">
      <w:pPr>
        <w:pStyle w:val="Heading1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B95E4F" w:rsidRPr="00E95073">
        <w:rPr>
          <w:rFonts w:asciiTheme="minorHAnsi" w:hAnsiTheme="minorHAnsi"/>
          <w:color w:val="auto"/>
        </w:rPr>
        <w:t>Title</w:t>
      </w:r>
      <w:r w:rsidR="000B6BF1">
        <w:rPr>
          <w:rFonts w:asciiTheme="minorHAnsi" w:hAnsiTheme="minorHAnsi"/>
          <w:color w:val="auto"/>
        </w:rPr>
        <w:t xml:space="preserve"> – </w:t>
      </w:r>
      <w:r w:rsidR="00C556C3">
        <w:rPr>
          <w:rFonts w:asciiTheme="minorHAnsi" w:hAnsiTheme="minorHAnsi"/>
          <w:color w:val="auto"/>
        </w:rPr>
        <w:t>Online Store – Part 3</w:t>
      </w:r>
      <w:r w:rsidR="007E4F74">
        <w:rPr>
          <w:rFonts w:asciiTheme="minorHAnsi" w:hAnsiTheme="minorHAnsi"/>
          <w:color w:val="auto"/>
        </w:rPr>
        <w:t xml:space="preserve"> (10%)</w:t>
      </w:r>
    </w:p>
    <w:p w14:paraId="575A9992" w14:textId="77777777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</w:p>
    <w:p w14:paraId="61A2714B" w14:textId="77777777" w:rsidR="00C556C3" w:rsidRDefault="00C556C3" w:rsidP="00C556C3">
      <w:r w:rsidRPr="009372B8">
        <w:t>CLR 1:</w:t>
      </w:r>
      <w:r>
        <w:t xml:space="preserve"> Develop content for websites and web apps using modern standard semantic HTML5 elements.</w:t>
      </w:r>
    </w:p>
    <w:p w14:paraId="2FE1274F" w14:textId="77777777" w:rsidR="00C556C3" w:rsidRDefault="00C556C3" w:rsidP="00C556C3">
      <w:r>
        <w:t>CLR 2: Design components and layouts using the latest version of Cascading Style Sheets.</w:t>
      </w:r>
    </w:p>
    <w:p w14:paraId="6BADCC1A" w14:textId="798C52A8" w:rsidR="00C556C3" w:rsidRDefault="00C556C3" w:rsidP="00C556C3">
      <w:r>
        <w:t>CLR 3: Illustrate good design practices for typography, colour, layout, and navigation that adhere to the latest design standards and best practices for different platforms.</w:t>
      </w:r>
    </w:p>
    <w:p w14:paraId="174BE999" w14:textId="46399254" w:rsidR="00C556C3" w:rsidRPr="009372B8" w:rsidRDefault="00C556C3" w:rsidP="00C556C3">
      <w:r>
        <w:t>CLR 4: Enlist the use of modern web tools, IDEs, frameworks, and libraries to efficiently create websites.</w:t>
      </w:r>
    </w:p>
    <w:p w14:paraId="3126DEFF" w14:textId="602EB82D" w:rsidR="00E95073" w:rsidRDefault="00E95073" w:rsidP="00E95073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7B5C822B" w14:textId="22055B4D" w:rsidR="00C732E5" w:rsidRDefault="00C556C3" w:rsidP="00A553EF">
      <w:pPr>
        <w:spacing w:after="0"/>
      </w:pPr>
      <w:r>
        <w:t>Modify the existing design of your online store from Assignments 1 &amp; 2 to be responsive across platforms, and begin adding JavaScript functionality.</w:t>
      </w:r>
    </w:p>
    <w:p w14:paraId="3B45BA13" w14:textId="79354E67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13FCEF74" w14:textId="3297955C" w:rsidR="00C556C3" w:rsidRDefault="00C556C3" w:rsidP="00C556C3">
      <w:pPr>
        <w:pStyle w:val="ListParagraph"/>
        <w:numPr>
          <w:ilvl w:val="0"/>
          <w:numId w:val="7"/>
        </w:numPr>
      </w:pPr>
      <w:r>
        <w:t>To prepare you for this assignment, read the content of modules 1 – 8, follow the embedded learning activities, complete the module self-assessments, and complete Assignments 1 &amp; 2.</w:t>
      </w:r>
    </w:p>
    <w:p w14:paraId="697B028A" w14:textId="4007E10E" w:rsidR="00C556C3" w:rsidRDefault="00C556C3" w:rsidP="00C556C3">
      <w:pPr>
        <w:pStyle w:val="ListParagraph"/>
        <w:numPr>
          <w:ilvl w:val="0"/>
          <w:numId w:val="7"/>
        </w:numPr>
      </w:pPr>
      <w:r>
        <w:t xml:space="preserve">Create a project folder on your workstation named </w:t>
      </w:r>
      <w:r>
        <w:rPr>
          <w:rFonts w:ascii="Courier New" w:hAnsi="Courier New" w:cs="Courier New"/>
        </w:rPr>
        <w:t>CST8117_Assignment_3</w:t>
      </w:r>
      <w:r w:rsidRPr="00B54AF4">
        <w:rPr>
          <w:rFonts w:ascii="Courier New" w:hAnsi="Courier New" w:cs="Courier New"/>
        </w:rPr>
        <w:t>_</w:t>
      </w:r>
      <w:r w:rsidRPr="00B54AF4">
        <w:rPr>
          <w:rFonts w:ascii="Courier New" w:hAnsi="Courier New" w:cs="Courier New"/>
          <w:i/>
        </w:rPr>
        <w:t>lastname</w:t>
      </w:r>
      <w:r w:rsidRPr="00B54AF4">
        <w:rPr>
          <w:rFonts w:ascii="Courier New" w:hAnsi="Courier New" w:cs="Courier New"/>
        </w:rPr>
        <w:t>_</w:t>
      </w:r>
      <w:r w:rsidRPr="00B54AF4">
        <w:rPr>
          <w:rFonts w:ascii="Courier New" w:hAnsi="Courier New" w:cs="Courier New"/>
          <w:i/>
        </w:rPr>
        <w:t>firstname</w:t>
      </w:r>
      <w:r>
        <w:t xml:space="preserve">. Replace the values </w:t>
      </w:r>
      <w:proofErr w:type="spellStart"/>
      <w:r w:rsidRPr="00B54AF4">
        <w:rPr>
          <w:rFonts w:ascii="Courier New" w:hAnsi="Courier New" w:cs="Courier New"/>
          <w:i/>
        </w:rPr>
        <w:t>lastname</w:t>
      </w:r>
      <w:proofErr w:type="spellEnd"/>
      <w:r>
        <w:t xml:space="preserve"> and </w:t>
      </w:r>
      <w:proofErr w:type="spellStart"/>
      <w:r w:rsidRPr="00B54AF4">
        <w:rPr>
          <w:rFonts w:ascii="Courier New" w:hAnsi="Courier New" w:cs="Courier New"/>
          <w:i/>
        </w:rPr>
        <w:t>firstname</w:t>
      </w:r>
      <w:proofErr w:type="spellEnd"/>
      <w:r>
        <w:t xml:space="preserve"> with your own last name and first name.</w:t>
      </w:r>
    </w:p>
    <w:p w14:paraId="2F1D5A53" w14:textId="4D86C58A" w:rsidR="00C556C3" w:rsidRDefault="00C556C3" w:rsidP="00C556C3">
      <w:pPr>
        <w:pStyle w:val="ListParagraph"/>
      </w:pPr>
      <w:r>
        <w:t>Example: CST8117_Assignment_3_Doe_John</w:t>
      </w:r>
    </w:p>
    <w:p w14:paraId="141EF51A" w14:textId="5F17F7BE" w:rsidR="00C556C3" w:rsidRDefault="00AB761C" w:rsidP="00C556C3">
      <w:pPr>
        <w:pStyle w:val="ListParagraph"/>
        <w:numPr>
          <w:ilvl w:val="0"/>
          <w:numId w:val="7"/>
        </w:numPr>
      </w:pPr>
      <w:r>
        <w:t xml:space="preserve">Download the resource </w:t>
      </w:r>
      <w:r w:rsidR="00C556C3" w:rsidRPr="003D582A">
        <w:rPr>
          <w:rFonts w:ascii="Courier New" w:hAnsi="Courier New" w:cs="Courier New"/>
        </w:rPr>
        <w:t>assignment_file_headers.zip</w:t>
      </w:r>
      <w:r w:rsidR="00C556C3">
        <w:t xml:space="preserve">. This file contains the templates for file headers you will add to your assignment. </w:t>
      </w:r>
    </w:p>
    <w:p w14:paraId="02AD9CD9" w14:textId="77777777" w:rsidR="00C556C3" w:rsidRDefault="00C556C3" w:rsidP="00C556C3">
      <w:pPr>
        <w:pStyle w:val="ListParagraph"/>
        <w:numPr>
          <w:ilvl w:val="1"/>
          <w:numId w:val="7"/>
        </w:numPr>
      </w:pPr>
      <w:r w:rsidRPr="00B54AF4">
        <w:rPr>
          <w:b/>
        </w:rPr>
        <w:t>Right-click</w:t>
      </w:r>
      <w:r>
        <w:t xml:space="preserve"> on the </w:t>
      </w:r>
      <w:r>
        <w:rPr>
          <w:rFonts w:ascii="Courier New" w:hAnsi="Courier New" w:cs="Courier New"/>
        </w:rPr>
        <w:t>assignment_file_headers</w:t>
      </w:r>
      <w:r w:rsidRPr="00B54AF4">
        <w:rPr>
          <w:rFonts w:ascii="Courier New" w:hAnsi="Courier New" w:cs="Courier New"/>
        </w:rPr>
        <w:t>.zip</w:t>
      </w:r>
      <w:r>
        <w:t xml:space="preserve"> file, and select </w:t>
      </w:r>
      <w:r w:rsidRPr="00B54AF4">
        <w:rPr>
          <w:b/>
        </w:rPr>
        <w:t>Extract All…</w:t>
      </w:r>
    </w:p>
    <w:p w14:paraId="5966DF5C" w14:textId="77777777" w:rsidR="00C556C3" w:rsidRDefault="00C556C3" w:rsidP="00C556C3">
      <w:pPr>
        <w:pStyle w:val="ListParagraph"/>
        <w:numPr>
          <w:ilvl w:val="1"/>
          <w:numId w:val="7"/>
        </w:numPr>
      </w:pPr>
      <w:r>
        <w:t xml:space="preserve">Click the </w:t>
      </w:r>
      <w:r w:rsidRPr="00B54AF4">
        <w:rPr>
          <w:b/>
        </w:rPr>
        <w:t>Browse…</w:t>
      </w:r>
      <w:r>
        <w:t xml:space="preserve"> button, and navigate to your project folder, then click the </w:t>
      </w:r>
      <w:r w:rsidRPr="00B54AF4">
        <w:rPr>
          <w:b/>
        </w:rPr>
        <w:t>Select Folder</w:t>
      </w:r>
      <w:r>
        <w:t xml:space="preserve"> button.</w:t>
      </w:r>
    </w:p>
    <w:p w14:paraId="31F625CB" w14:textId="5A93C4E8" w:rsidR="00036C72" w:rsidRDefault="00C556C3" w:rsidP="00C556C3">
      <w:pPr>
        <w:pStyle w:val="ListParagraph"/>
        <w:numPr>
          <w:ilvl w:val="0"/>
          <w:numId w:val="7"/>
        </w:numPr>
      </w:pPr>
      <w:r>
        <w:t xml:space="preserve">Click the </w:t>
      </w:r>
      <w:r w:rsidRPr="006516C2">
        <w:rPr>
          <w:b/>
        </w:rPr>
        <w:t>Extract</w:t>
      </w:r>
      <w:r>
        <w:t xml:space="preserve"> button to unzip the header template files into your project folder.</w:t>
      </w:r>
    </w:p>
    <w:p w14:paraId="3927AFF7" w14:textId="05342849" w:rsidR="00C732E5" w:rsidRPr="00EF0740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</w:p>
    <w:p w14:paraId="1AB6A0D8" w14:textId="48E7982C" w:rsidR="0028660A" w:rsidRPr="00F136E8" w:rsidRDefault="0028660A" w:rsidP="002C68B0">
      <w:pPr>
        <w:pStyle w:val="ListParagraph"/>
        <w:numPr>
          <w:ilvl w:val="0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Copy the files from your Assignment 2 folder into your Assignment 3 folder.</w:t>
      </w:r>
    </w:p>
    <w:p w14:paraId="2267DD99" w14:textId="61A89059" w:rsidR="00E4735E" w:rsidRPr="00F136E8" w:rsidRDefault="00E4735E" w:rsidP="002C68B0">
      <w:pPr>
        <w:pStyle w:val="ListParagraph"/>
        <w:numPr>
          <w:ilvl w:val="0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In the assets folder of your project, create a new JavaScript file named </w:t>
      </w:r>
      <w:r w:rsidRPr="00F136E8">
        <w:rPr>
          <w:b/>
          <w:strike/>
        </w:rPr>
        <w:t>main.js</w:t>
      </w:r>
      <w:r w:rsidRPr="00F136E8">
        <w:rPr>
          <w:strike/>
        </w:rPr>
        <w:t xml:space="preserve">. </w:t>
      </w:r>
    </w:p>
    <w:p w14:paraId="41917526" w14:textId="07A23C64" w:rsidR="00EB5D2E" w:rsidRPr="00F136E8" w:rsidRDefault="00EB5D2E" w:rsidP="00EB5D2E">
      <w:pPr>
        <w:pStyle w:val="ListParagraph"/>
        <w:numPr>
          <w:ilvl w:val="0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lastRenderedPageBreak/>
        <w:t xml:space="preserve">From the project folder, open the file </w:t>
      </w:r>
      <w:r w:rsidRPr="00F136E8">
        <w:rPr>
          <w:rFonts w:ascii="Courier New" w:hAnsi="Courier New" w:cs="Courier New"/>
          <w:strike/>
        </w:rPr>
        <w:t>javascript_file_header.js</w:t>
      </w:r>
      <w:r w:rsidRPr="00F136E8">
        <w:rPr>
          <w:strike/>
        </w:rPr>
        <w:t xml:space="preserve"> in a plain text editor.</w:t>
      </w:r>
    </w:p>
    <w:p w14:paraId="04481171" w14:textId="34745D3F" w:rsidR="00EB5D2E" w:rsidRPr="00F136E8" w:rsidRDefault="00EB5D2E" w:rsidP="00EB5D2E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F136E8">
        <w:rPr>
          <w:b/>
          <w:strike/>
        </w:rPr>
        <w:t>Copy</w:t>
      </w:r>
      <w:r w:rsidRPr="00F136E8">
        <w:rPr>
          <w:strike/>
        </w:rPr>
        <w:t xml:space="preserve"> the JavaScript file header template from </w:t>
      </w:r>
      <w:r w:rsidRPr="00F136E8">
        <w:rPr>
          <w:rFonts w:ascii="Courier New" w:hAnsi="Courier New" w:cs="Courier New"/>
          <w:strike/>
        </w:rPr>
        <w:t>javascript_file_header.js</w:t>
      </w:r>
      <w:r w:rsidRPr="00F136E8">
        <w:rPr>
          <w:strike/>
        </w:rPr>
        <w:t>.</w:t>
      </w:r>
    </w:p>
    <w:p w14:paraId="0DCD4264" w14:textId="1A9D2E4A" w:rsidR="00EB5D2E" w:rsidRPr="00F136E8" w:rsidRDefault="00EB5D2E" w:rsidP="00EB5D2E">
      <w:pPr>
        <w:pStyle w:val="ListParagraph"/>
        <w:numPr>
          <w:ilvl w:val="1"/>
          <w:numId w:val="8"/>
        </w:numPr>
        <w:rPr>
          <w:strike/>
        </w:rPr>
      </w:pPr>
      <w:r w:rsidRPr="00F136E8">
        <w:rPr>
          <w:b/>
          <w:strike/>
        </w:rPr>
        <w:t>Paste</w:t>
      </w:r>
      <w:r w:rsidRPr="00F136E8">
        <w:rPr>
          <w:strike/>
        </w:rPr>
        <w:t xml:space="preserve"> the file header into the top of </w:t>
      </w:r>
      <w:proofErr w:type="gramStart"/>
      <w:r w:rsidRPr="00F136E8">
        <w:rPr>
          <w:rFonts w:ascii="Courier New" w:hAnsi="Courier New" w:cs="Courier New"/>
          <w:strike/>
        </w:rPr>
        <w:t>main.js</w:t>
      </w:r>
      <w:r w:rsidRPr="00F136E8">
        <w:rPr>
          <w:strike/>
        </w:rPr>
        <w:t>, and</w:t>
      </w:r>
      <w:proofErr w:type="gramEnd"/>
      <w:r w:rsidRPr="00F136E8">
        <w:rPr>
          <w:strike/>
        </w:rPr>
        <w:t xml:space="preserve"> complete the fields in the header.</w:t>
      </w:r>
    </w:p>
    <w:p w14:paraId="2AF1ED7B" w14:textId="449460B8" w:rsidR="00E4735E" w:rsidRPr="00F136E8" w:rsidRDefault="00E4735E" w:rsidP="002C68B0">
      <w:pPr>
        <w:pStyle w:val="ListParagraph"/>
        <w:numPr>
          <w:ilvl w:val="0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In the </w:t>
      </w:r>
      <w:r w:rsidRPr="00F136E8">
        <w:rPr>
          <w:b/>
          <w:strike/>
        </w:rPr>
        <w:t>main.js</w:t>
      </w:r>
      <w:r w:rsidRPr="00F136E8">
        <w:rPr>
          <w:strike/>
        </w:rPr>
        <w:t xml:space="preserve"> file</w:t>
      </w:r>
      <w:r w:rsidR="006D109A" w:rsidRPr="00F136E8">
        <w:rPr>
          <w:strike/>
        </w:rPr>
        <w:t xml:space="preserve"> write a function named </w:t>
      </w:r>
      <w:proofErr w:type="spellStart"/>
      <w:r w:rsidR="006D109A" w:rsidRPr="00F136E8">
        <w:rPr>
          <w:b/>
          <w:strike/>
        </w:rPr>
        <w:t>isValidEmail</w:t>
      </w:r>
      <w:proofErr w:type="spellEnd"/>
      <w:r w:rsidR="006D109A" w:rsidRPr="00F136E8">
        <w:rPr>
          <w:strike/>
        </w:rPr>
        <w:t xml:space="preserve"> that takes a single String parameter named </w:t>
      </w:r>
      <w:r w:rsidR="006D109A" w:rsidRPr="00F136E8">
        <w:rPr>
          <w:b/>
          <w:strike/>
        </w:rPr>
        <w:t>email</w:t>
      </w:r>
      <w:r w:rsidR="006D109A" w:rsidRPr="00F136E8">
        <w:rPr>
          <w:strike/>
        </w:rPr>
        <w:t>.</w:t>
      </w:r>
    </w:p>
    <w:p w14:paraId="660DD51F" w14:textId="375B6752" w:rsidR="00AB761C" w:rsidRPr="00F136E8" w:rsidRDefault="00AB761C" w:rsidP="00AB761C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This function should </w:t>
      </w:r>
      <w:r w:rsidRPr="00F136E8">
        <w:rPr>
          <w:b/>
          <w:strike/>
        </w:rPr>
        <w:t>return</w:t>
      </w:r>
      <w:r w:rsidRPr="00F136E8">
        <w:rPr>
          <w:strike/>
        </w:rPr>
        <w:t xml:space="preserve"> the Boolean value </w:t>
      </w:r>
      <w:r w:rsidRPr="00F136E8">
        <w:rPr>
          <w:b/>
          <w:strike/>
        </w:rPr>
        <w:t>true</w:t>
      </w:r>
      <w:r w:rsidRPr="00F136E8">
        <w:rPr>
          <w:strike/>
        </w:rPr>
        <w:t xml:space="preserve"> or </w:t>
      </w:r>
      <w:r w:rsidRPr="00F136E8">
        <w:rPr>
          <w:b/>
          <w:strike/>
        </w:rPr>
        <w:t>false</w:t>
      </w:r>
      <w:r w:rsidRPr="00F136E8">
        <w:rPr>
          <w:strike/>
        </w:rPr>
        <w:t xml:space="preserve"> depending on if the email address received as a parameter is a valid email address.</w:t>
      </w:r>
    </w:p>
    <w:p w14:paraId="489779DF" w14:textId="529E5D08" w:rsidR="00AB761C" w:rsidRPr="00F136E8" w:rsidRDefault="00AB761C" w:rsidP="00AB761C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There are a few ways you could test the email address, the following of which are acceptable:</w:t>
      </w:r>
    </w:p>
    <w:p w14:paraId="2063E901" w14:textId="0841B03A" w:rsidR="00AB761C" w:rsidRPr="00F136E8" w:rsidRDefault="00AB761C" w:rsidP="00AB761C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Use what is called a regular expression to test the email address for validity.</w:t>
      </w:r>
    </w:p>
    <w:p w14:paraId="5B1250E0" w14:textId="3E7BA4BE" w:rsidR="006D109A" w:rsidRPr="00F136E8" w:rsidRDefault="006D109A" w:rsidP="006D109A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Hint: Google “JavaScript regular expression email”</w:t>
      </w:r>
    </w:p>
    <w:p w14:paraId="286BF40D" w14:textId="2E27F975" w:rsidR="006D109A" w:rsidRPr="00F136E8" w:rsidRDefault="006D109A" w:rsidP="006D109A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CITE YOUR SOURCES!!!</w:t>
      </w:r>
    </w:p>
    <w:p w14:paraId="127EF6AB" w14:textId="4A10AF34" w:rsidR="00AB761C" w:rsidRPr="00F136E8" w:rsidRDefault="00AB761C" w:rsidP="00AB761C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OR – use JavaScript String functions to check that </w:t>
      </w:r>
      <w:proofErr w:type="gramStart"/>
      <w:r w:rsidRPr="00F136E8">
        <w:rPr>
          <w:strike/>
        </w:rPr>
        <w:t>all of</w:t>
      </w:r>
      <w:proofErr w:type="gramEnd"/>
      <w:r w:rsidRPr="00F136E8">
        <w:rPr>
          <w:strike/>
        </w:rPr>
        <w:t xml:space="preserve"> the following conditions are true:</w:t>
      </w:r>
    </w:p>
    <w:p w14:paraId="7A807FFB" w14:textId="0DF4A6B3" w:rsidR="00AB761C" w:rsidRPr="00F136E8" w:rsidRDefault="00AB761C" w:rsidP="00AB761C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The email address contains an ‘@’ symbol, that’s position is at least the 3</w:t>
      </w:r>
      <w:r w:rsidRPr="00F136E8">
        <w:rPr>
          <w:strike/>
          <w:vertAlign w:val="superscript"/>
        </w:rPr>
        <w:t>rd</w:t>
      </w:r>
      <w:r w:rsidRPr="00F136E8">
        <w:rPr>
          <w:strike/>
        </w:rPr>
        <w:t xml:space="preserve"> character in the </w:t>
      </w:r>
      <w:proofErr w:type="gramStart"/>
      <w:r w:rsidRPr="00F136E8">
        <w:rPr>
          <w:strike/>
        </w:rPr>
        <w:t>strin</w:t>
      </w:r>
      <w:r w:rsidR="00DA0876" w:rsidRPr="00F136E8">
        <w:rPr>
          <w:strike/>
        </w:rPr>
        <w:t>g, and</w:t>
      </w:r>
      <w:proofErr w:type="gramEnd"/>
      <w:r w:rsidR="00DA0876" w:rsidRPr="00F136E8">
        <w:rPr>
          <w:strike/>
        </w:rPr>
        <w:t xml:space="preserve"> is followed by at least 5</w:t>
      </w:r>
      <w:r w:rsidRPr="00F136E8">
        <w:rPr>
          <w:strike/>
        </w:rPr>
        <w:t xml:space="preserve"> characters.</w:t>
      </w:r>
    </w:p>
    <w:p w14:paraId="612F00A3" w14:textId="690610A7" w:rsidR="00AB761C" w:rsidRPr="00F136E8" w:rsidRDefault="00AB761C" w:rsidP="00AB761C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The ‘@’ symbol is followed by at least one “.” character (for a top-level domain, such as .com or .ca).</w:t>
      </w:r>
    </w:p>
    <w:p w14:paraId="39DFB1A4" w14:textId="334CBFF0" w:rsidR="00AB761C" w:rsidRPr="00F136E8" w:rsidRDefault="00AB761C" w:rsidP="00AB761C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The final ‘.’ In the string is at least 2 characters before the end of the string (to allow for at least a 2-character top-level domain).</w:t>
      </w:r>
    </w:p>
    <w:p w14:paraId="226C2F15" w14:textId="0A684C05" w:rsidR="00AB761C" w:rsidRPr="00F136E8" w:rsidRDefault="00AB761C" w:rsidP="00AB761C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Aside from the ‘@’ symbol, the only other characters are: dots </w:t>
      </w:r>
      <w:proofErr w:type="gramStart"/>
      <w:r w:rsidRPr="00F136E8">
        <w:rPr>
          <w:strike/>
        </w:rPr>
        <w:t>( .</w:t>
      </w:r>
      <w:proofErr w:type="gramEnd"/>
      <w:r w:rsidRPr="00F136E8">
        <w:rPr>
          <w:strike/>
        </w:rPr>
        <w:t xml:space="preserve"> ), underscores ( _ ), hyphens ( - ), and alphanumeric characters (A-Z, a-z, 0-9). No other special characters are allowed in an email address.</w:t>
      </w:r>
    </w:p>
    <w:p w14:paraId="5E391D74" w14:textId="188B6F2E" w:rsidR="00DA0876" w:rsidRPr="00F136E8" w:rsidRDefault="00DA0876" w:rsidP="00AB761C">
      <w:pPr>
        <w:pStyle w:val="ListParagraph"/>
        <w:numPr>
          <w:ilvl w:val="4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The first character must be alphabetic (not numeric).</w:t>
      </w:r>
    </w:p>
    <w:p w14:paraId="4CC7C0E0" w14:textId="14406AAC" w:rsidR="006D109A" w:rsidRPr="00F136E8" w:rsidRDefault="006D109A" w:rsidP="006D109A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If the string is not a valid email address, or the parameter is not a String at all, return </w:t>
      </w:r>
      <w:r w:rsidRPr="00F136E8">
        <w:rPr>
          <w:b/>
          <w:strike/>
        </w:rPr>
        <w:t>false</w:t>
      </w:r>
      <w:r w:rsidRPr="00F136E8">
        <w:rPr>
          <w:strike/>
        </w:rPr>
        <w:t>.</w:t>
      </w:r>
    </w:p>
    <w:p w14:paraId="0648F5AC" w14:textId="51311965" w:rsidR="006D109A" w:rsidRPr="00F136E8" w:rsidRDefault="006D109A" w:rsidP="006D109A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Note that this function will be used in Assignment 4.</w:t>
      </w:r>
    </w:p>
    <w:p w14:paraId="3822CA66" w14:textId="424C3B89" w:rsidR="00FF4193" w:rsidRPr="00F136E8" w:rsidRDefault="00FF4193" w:rsidP="00FF4193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 xml:space="preserve">Add the following test statements to your main.js file, </w:t>
      </w:r>
      <w:r w:rsidRPr="00F136E8">
        <w:rPr>
          <w:b/>
          <w:strike/>
        </w:rPr>
        <w:t>below</w:t>
      </w:r>
      <w:r w:rsidRPr="00F136E8">
        <w:rPr>
          <w:strike/>
        </w:rPr>
        <w:t xml:space="preserve"> the 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 xml:space="preserve"> function, to test the function:</w:t>
      </w:r>
    </w:p>
    <w:p w14:paraId="29BB7FE0" w14:textId="7A371E78" w:rsidR="00FF4193" w:rsidRPr="00F136E8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myEmail</w:t>
      </w:r>
      <w:r w:rsidR="00DA0876" w:rsidRPr="00F136E8">
        <w:rPr>
          <w:strike/>
        </w:rPr>
        <w:t>1</w:t>
      </w:r>
      <w:r w:rsidRPr="00F136E8">
        <w:rPr>
          <w:strike/>
        </w:rPr>
        <w:t>@email.com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true</w:t>
      </w:r>
    </w:p>
    <w:p w14:paraId="19257F88" w14:textId="6E1C40A3" w:rsidR="00FF4193" w:rsidRPr="00F136E8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my.Email</w:t>
      </w:r>
      <w:r w:rsidR="00DA0876" w:rsidRPr="00F136E8">
        <w:rPr>
          <w:strike/>
        </w:rPr>
        <w:t>1</w:t>
      </w:r>
      <w:r w:rsidRPr="00F136E8">
        <w:rPr>
          <w:strike/>
        </w:rPr>
        <w:t>@e</w:t>
      </w:r>
      <w:r w:rsidR="00DA0876" w:rsidRPr="00F136E8">
        <w:rPr>
          <w:strike/>
        </w:rPr>
        <w:t>-</w:t>
      </w:r>
      <w:r w:rsidRPr="00F136E8">
        <w:rPr>
          <w:strike/>
        </w:rPr>
        <w:t>mail.com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true</w:t>
      </w:r>
    </w:p>
    <w:p w14:paraId="4E9A3F00" w14:textId="4F6E00C1" w:rsidR="00FF4193" w:rsidRPr="00F136E8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myEmail</w:t>
      </w:r>
      <w:r w:rsidR="00DA0876" w:rsidRPr="00F136E8">
        <w:rPr>
          <w:strike/>
        </w:rPr>
        <w:t>1</w:t>
      </w:r>
      <w:r w:rsidRPr="00F136E8">
        <w:rPr>
          <w:strike/>
        </w:rPr>
        <w:t>@email.c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false</w:t>
      </w:r>
    </w:p>
    <w:p w14:paraId="0E6FBE7E" w14:textId="46CABF33" w:rsidR="00FF4193" w:rsidRPr="00F136E8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m@email</w:t>
      </w:r>
      <w:r w:rsidR="00DA0876" w:rsidRPr="00F136E8">
        <w:rPr>
          <w:strike/>
        </w:rPr>
        <w:t>1</w:t>
      </w:r>
      <w:r w:rsidRPr="00F136E8">
        <w:rPr>
          <w:strike/>
        </w:rPr>
        <w:t>.com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false</w:t>
      </w:r>
    </w:p>
    <w:p w14:paraId="6FEB92EE" w14:textId="2E3CE501" w:rsidR="00FF4193" w:rsidRPr="00F136E8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proofErr w:type="gram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proofErr w:type="gramEnd"/>
      <w:r w:rsidRPr="00F136E8">
        <w:rPr>
          <w:strike/>
        </w:rPr>
        <w:t>1); // false</w:t>
      </w:r>
    </w:p>
    <w:p w14:paraId="3B70A647" w14:textId="74D93848" w:rsidR="00FF4193" w:rsidRPr="00F136E8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true</w:t>
      </w:r>
      <w:r w:rsidRPr="00F136E8">
        <w:rPr>
          <w:strike/>
        </w:rPr>
        <w:t>); // false</w:t>
      </w:r>
    </w:p>
    <w:p w14:paraId="4C511BC4" w14:textId="61067493" w:rsidR="00FF4193" w:rsidRPr="00F136E8" w:rsidRDefault="00DA0876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myEmail1@com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false</w:t>
      </w:r>
    </w:p>
    <w:p w14:paraId="63A80B16" w14:textId="625987AC" w:rsidR="00FF4193" w:rsidRPr="00F136E8" w:rsidRDefault="00DA0876" w:rsidP="00DA0876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my_Email1@e.com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true</w:t>
      </w:r>
    </w:p>
    <w:p w14:paraId="38612382" w14:textId="4AD8C098" w:rsidR="00DA0876" w:rsidRPr="00F136E8" w:rsidRDefault="00DA0876" w:rsidP="00DA0876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1m@email.com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false</w:t>
      </w:r>
    </w:p>
    <w:p w14:paraId="6682C2FD" w14:textId="22AF8F19" w:rsidR="00DA0876" w:rsidRPr="00F136E8" w:rsidRDefault="00DA0876" w:rsidP="00DA0876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F136E8">
        <w:rPr>
          <w:strike/>
        </w:rPr>
        <w:t>console.log(</w:t>
      </w:r>
      <w:proofErr w:type="spellStart"/>
      <w:r w:rsidRPr="00F136E8">
        <w:rPr>
          <w:strike/>
        </w:rPr>
        <w:t>isValidEmail</w:t>
      </w:r>
      <w:proofErr w:type="spellEnd"/>
      <w:r w:rsidRPr="00F136E8">
        <w:rPr>
          <w:strike/>
        </w:rPr>
        <w:t>(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my!Email@email.com</w:t>
      </w:r>
      <w:r w:rsidRPr="00F136E8">
        <w:rPr>
          <w:rFonts w:cstheme="minorHAnsi"/>
          <w:strike/>
        </w:rPr>
        <w:t>"</w:t>
      </w:r>
      <w:r w:rsidRPr="00F136E8">
        <w:rPr>
          <w:strike/>
        </w:rPr>
        <w:t>); // false</w:t>
      </w:r>
    </w:p>
    <w:p w14:paraId="269DE415" w14:textId="0FFD9F90" w:rsidR="006D109A" w:rsidRPr="00361391" w:rsidRDefault="006D109A" w:rsidP="006D109A">
      <w:pPr>
        <w:pStyle w:val="ListParagraph"/>
        <w:numPr>
          <w:ilvl w:val="0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lastRenderedPageBreak/>
        <w:t xml:space="preserve">In the </w:t>
      </w:r>
      <w:r w:rsidRPr="00361391">
        <w:rPr>
          <w:b/>
          <w:strike/>
        </w:rPr>
        <w:t>main.js</w:t>
      </w:r>
      <w:r w:rsidRPr="00361391">
        <w:rPr>
          <w:strike/>
        </w:rPr>
        <w:t xml:space="preserve"> file, write a function named </w:t>
      </w:r>
      <w:proofErr w:type="spellStart"/>
      <w:r w:rsidRPr="00361391">
        <w:rPr>
          <w:b/>
          <w:strike/>
        </w:rPr>
        <w:t>isAgeOfMajority</w:t>
      </w:r>
      <w:proofErr w:type="spellEnd"/>
      <w:r w:rsidRPr="00361391">
        <w:rPr>
          <w:strike/>
        </w:rPr>
        <w:t xml:space="preserve"> that takes three number parameters named </w:t>
      </w:r>
      <w:proofErr w:type="spellStart"/>
      <w:r w:rsidRPr="00361391">
        <w:rPr>
          <w:b/>
          <w:strike/>
        </w:rPr>
        <w:t>birthYear</w:t>
      </w:r>
      <w:proofErr w:type="spellEnd"/>
      <w:r w:rsidRPr="00361391">
        <w:rPr>
          <w:strike/>
        </w:rPr>
        <w:t xml:space="preserve">, </w:t>
      </w:r>
      <w:proofErr w:type="spellStart"/>
      <w:r w:rsidRPr="00361391">
        <w:rPr>
          <w:b/>
          <w:strike/>
        </w:rPr>
        <w:t>birthMonth</w:t>
      </w:r>
      <w:proofErr w:type="spellEnd"/>
      <w:r w:rsidRPr="00361391">
        <w:rPr>
          <w:strike/>
        </w:rPr>
        <w:t xml:space="preserve">, </w:t>
      </w:r>
      <w:proofErr w:type="spellStart"/>
      <w:r w:rsidRPr="00361391">
        <w:rPr>
          <w:b/>
          <w:strike/>
        </w:rPr>
        <w:t>birthDay</w:t>
      </w:r>
      <w:proofErr w:type="spellEnd"/>
      <w:r w:rsidRPr="00361391">
        <w:rPr>
          <w:strike/>
        </w:rPr>
        <w:t>.</w:t>
      </w:r>
    </w:p>
    <w:p w14:paraId="31B972E2" w14:textId="4001AFF0" w:rsidR="006D109A" w:rsidRPr="00361391" w:rsidRDefault="006D109A" w:rsidP="006D109A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Validate the param</w:t>
      </w:r>
      <w:r w:rsidR="00B23F2C" w:rsidRPr="00361391">
        <w:rPr>
          <w:strike/>
        </w:rPr>
        <w:t>e</w:t>
      </w:r>
      <w:r w:rsidRPr="00361391">
        <w:rPr>
          <w:strike/>
        </w:rPr>
        <w:t>ters:</w:t>
      </w:r>
    </w:p>
    <w:p w14:paraId="053EB097" w14:textId="7F31B9FF" w:rsidR="006D109A" w:rsidRPr="00361391" w:rsidRDefault="006D109A" w:rsidP="006D109A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If </w:t>
      </w:r>
      <w:proofErr w:type="spellStart"/>
      <w:r w:rsidRPr="00361391">
        <w:rPr>
          <w:b/>
          <w:strike/>
        </w:rPr>
        <w:t>birthYear</w:t>
      </w:r>
      <w:proofErr w:type="spellEnd"/>
      <w:r w:rsidRPr="00361391">
        <w:rPr>
          <w:strike/>
        </w:rPr>
        <w:t xml:space="preserve"> is not a number or </w:t>
      </w:r>
      <w:proofErr w:type="spellStart"/>
      <w:r w:rsidRPr="00361391">
        <w:rPr>
          <w:strike/>
        </w:rPr>
        <w:t>birthYear</w:t>
      </w:r>
      <w:proofErr w:type="spellEnd"/>
      <w:r w:rsidRPr="00361391">
        <w:rPr>
          <w:strike/>
        </w:rPr>
        <w:t xml:space="preserve"> is not between 1920 and 2010, return false.</w:t>
      </w:r>
    </w:p>
    <w:p w14:paraId="1D394827" w14:textId="4BFEA588" w:rsidR="006D109A" w:rsidRPr="00361391" w:rsidRDefault="006D109A" w:rsidP="006D109A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If </w:t>
      </w:r>
      <w:proofErr w:type="spellStart"/>
      <w:r w:rsidRPr="00361391">
        <w:rPr>
          <w:b/>
          <w:strike/>
        </w:rPr>
        <w:t>birthMonth</w:t>
      </w:r>
      <w:proofErr w:type="spellEnd"/>
      <w:r w:rsidRPr="00361391">
        <w:rPr>
          <w:strike/>
        </w:rPr>
        <w:t xml:space="preserve"> is not a number or </w:t>
      </w:r>
      <w:proofErr w:type="spellStart"/>
      <w:r w:rsidRPr="00361391">
        <w:rPr>
          <w:strike/>
        </w:rPr>
        <w:t>birthMonth</w:t>
      </w:r>
      <w:proofErr w:type="spellEnd"/>
      <w:r w:rsidR="00FF4193" w:rsidRPr="00361391">
        <w:rPr>
          <w:strike/>
        </w:rPr>
        <w:t xml:space="preserve"> is not between 1 and 12</w:t>
      </w:r>
      <w:r w:rsidRPr="00361391">
        <w:rPr>
          <w:strike/>
        </w:rPr>
        <w:t>, return false.</w:t>
      </w:r>
    </w:p>
    <w:p w14:paraId="307A3E54" w14:textId="76E777EC" w:rsidR="006D109A" w:rsidRPr="00361391" w:rsidRDefault="006D109A" w:rsidP="006D109A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If </w:t>
      </w:r>
      <w:proofErr w:type="spellStart"/>
      <w:r w:rsidRPr="00361391">
        <w:rPr>
          <w:b/>
          <w:strike/>
        </w:rPr>
        <w:t>birthDay</w:t>
      </w:r>
      <w:proofErr w:type="spellEnd"/>
      <w:r w:rsidRPr="00361391">
        <w:rPr>
          <w:strike/>
        </w:rPr>
        <w:t xml:space="preserve"> is not a number or </w:t>
      </w:r>
      <w:proofErr w:type="spellStart"/>
      <w:r w:rsidRPr="00361391">
        <w:rPr>
          <w:strike/>
        </w:rPr>
        <w:t>birthDay</w:t>
      </w:r>
      <w:proofErr w:type="spellEnd"/>
      <w:r w:rsidRPr="00361391">
        <w:rPr>
          <w:strike/>
        </w:rPr>
        <w:t xml:space="preserve"> is not between 1 and 31, return false.</w:t>
      </w:r>
    </w:p>
    <w:p w14:paraId="5B3E01C1" w14:textId="1FD3E2D9" w:rsidR="006D109A" w:rsidRPr="00361391" w:rsidRDefault="006D109A" w:rsidP="006D109A">
      <w:pPr>
        <w:pStyle w:val="ListParagraph"/>
        <w:numPr>
          <w:ilvl w:val="1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Create two JavaScript date objects: </w:t>
      </w:r>
    </w:p>
    <w:p w14:paraId="1EB25DED" w14:textId="25CC07FE" w:rsidR="006D109A" w:rsidRPr="00361391" w:rsidRDefault="006D109A" w:rsidP="006D109A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b/>
          <w:strike/>
        </w:rPr>
        <w:t>TODAY</w:t>
      </w:r>
      <w:r w:rsidRPr="00361391">
        <w:rPr>
          <w:strike/>
        </w:rPr>
        <w:t xml:space="preserve"> – a </w:t>
      </w:r>
      <w:r w:rsidRPr="00361391">
        <w:rPr>
          <w:b/>
          <w:strike/>
        </w:rPr>
        <w:t>const</w:t>
      </w:r>
      <w:r w:rsidRPr="00361391">
        <w:rPr>
          <w:strike/>
        </w:rPr>
        <w:t xml:space="preserve"> Date object representing the current </w:t>
      </w:r>
      <w:proofErr w:type="gramStart"/>
      <w:r w:rsidRPr="00361391">
        <w:rPr>
          <w:strike/>
        </w:rPr>
        <w:t>date</w:t>
      </w:r>
      <w:proofErr w:type="gramEnd"/>
    </w:p>
    <w:p w14:paraId="1F5B6D9F" w14:textId="0F4C3742" w:rsidR="006D109A" w:rsidRPr="00361391" w:rsidRDefault="006D109A" w:rsidP="006D109A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b/>
          <w:strike/>
        </w:rPr>
        <w:t>birthdate</w:t>
      </w:r>
      <w:r w:rsidRPr="00361391">
        <w:rPr>
          <w:strike/>
        </w:rPr>
        <w:t xml:space="preserve"> – a </w:t>
      </w:r>
      <w:r w:rsidRPr="00361391">
        <w:rPr>
          <w:b/>
          <w:strike/>
        </w:rPr>
        <w:t>var</w:t>
      </w:r>
      <w:r w:rsidRPr="00361391">
        <w:rPr>
          <w:strike/>
        </w:rPr>
        <w:t xml:space="preserve"> Date object, created using the </w:t>
      </w:r>
      <w:proofErr w:type="gramStart"/>
      <w:r w:rsidRPr="00361391">
        <w:rPr>
          <w:strike/>
        </w:rPr>
        <w:t>Date(</w:t>
      </w:r>
      <w:proofErr w:type="gramEnd"/>
      <w:r w:rsidRPr="00361391">
        <w:rPr>
          <w:strike/>
        </w:rPr>
        <w:t xml:space="preserve">) object constructor. Concatenate the </w:t>
      </w:r>
      <w:r w:rsidR="00B23F2C" w:rsidRPr="00361391">
        <w:rPr>
          <w:strike/>
        </w:rPr>
        <w:t>parameters to a string in the format “</w:t>
      </w:r>
      <w:r w:rsidR="00FF4193" w:rsidRPr="00361391">
        <w:rPr>
          <w:strike/>
        </w:rPr>
        <w:t>M/D/YYYY</w:t>
      </w:r>
      <w:r w:rsidR="00B23F2C" w:rsidRPr="00361391">
        <w:rPr>
          <w:strike/>
        </w:rPr>
        <w:t>” before passing them to the Date constructor.</w:t>
      </w:r>
    </w:p>
    <w:p w14:paraId="7DE37275" w14:textId="2C49AB2D" w:rsidR="00B23F2C" w:rsidRPr="00361391" w:rsidRDefault="00B23F2C" w:rsidP="00B23F2C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What are the possible return values from the Date constructor?</w:t>
      </w:r>
    </w:p>
    <w:p w14:paraId="2138A32F" w14:textId="54B33C7F" w:rsidR="00B23F2C" w:rsidRPr="00361391" w:rsidRDefault="00B23F2C" w:rsidP="00B23F2C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Why concatenate them into a string, instead of simply passing each number to the constructor as an individual date part?</w:t>
      </w:r>
    </w:p>
    <w:p w14:paraId="7B24A761" w14:textId="5C6BB7D4" w:rsidR="00B23F2C" w:rsidRPr="00361391" w:rsidRDefault="00B23F2C" w:rsidP="00B23F2C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b/>
          <w:strike/>
        </w:rPr>
        <w:t xml:space="preserve">Answer these questions </w:t>
      </w:r>
      <w:r w:rsidRPr="00361391">
        <w:rPr>
          <w:strike/>
        </w:rPr>
        <w:t xml:space="preserve">in a comment in your code, inside of your </w:t>
      </w:r>
      <w:proofErr w:type="spellStart"/>
      <w:r w:rsidRPr="00361391">
        <w:rPr>
          <w:b/>
          <w:strike/>
        </w:rPr>
        <w:t>isAgeOfMajority</w:t>
      </w:r>
      <w:proofErr w:type="spellEnd"/>
      <w:r w:rsidRPr="00361391">
        <w:rPr>
          <w:strike/>
        </w:rPr>
        <w:t xml:space="preserve"> function.</w:t>
      </w:r>
    </w:p>
    <w:p w14:paraId="2B7826BE" w14:textId="76B9230F" w:rsidR="00B23F2C" w:rsidRPr="00361391" w:rsidRDefault="00B23F2C" w:rsidP="00B23F2C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If the difference between TODAY and birthdate is greater than 18 years (or greater than 6570 days – approximately), return </w:t>
      </w:r>
      <w:r w:rsidRPr="00361391">
        <w:rPr>
          <w:b/>
          <w:strike/>
        </w:rPr>
        <w:t>true</w:t>
      </w:r>
      <w:r w:rsidRPr="00361391">
        <w:rPr>
          <w:strike/>
        </w:rPr>
        <w:t>.</w:t>
      </w:r>
    </w:p>
    <w:p w14:paraId="3782FA2D" w14:textId="500E4746" w:rsidR="00B23F2C" w:rsidRPr="00361391" w:rsidRDefault="00B23F2C" w:rsidP="00B23F2C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Otherwise, return </w:t>
      </w:r>
      <w:r w:rsidRPr="00361391">
        <w:rPr>
          <w:b/>
          <w:strike/>
        </w:rPr>
        <w:t>false</w:t>
      </w:r>
      <w:r w:rsidRPr="00361391">
        <w:rPr>
          <w:strike/>
        </w:rPr>
        <w:t>.</w:t>
      </w:r>
    </w:p>
    <w:p w14:paraId="4ED1196D" w14:textId="300F2EEA" w:rsidR="00B23F2C" w:rsidRPr="00361391" w:rsidRDefault="00B23F2C" w:rsidP="00B23F2C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Hint: Google “date difference JavaScript”.</w:t>
      </w:r>
    </w:p>
    <w:p w14:paraId="5187942F" w14:textId="66368B3B" w:rsidR="00B23F2C" w:rsidRPr="00361391" w:rsidRDefault="00B23F2C" w:rsidP="00B23F2C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CITE YOUR SOURCES</w:t>
      </w:r>
    </w:p>
    <w:p w14:paraId="19DF1B54" w14:textId="53F635A5" w:rsidR="00B23F2C" w:rsidRPr="00361391" w:rsidRDefault="00B23F2C" w:rsidP="00B23F2C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Note that this function will be used in Assignment 4.</w:t>
      </w:r>
    </w:p>
    <w:p w14:paraId="3F02136D" w14:textId="4A21A5D3" w:rsidR="00FF4193" w:rsidRPr="00361391" w:rsidRDefault="00FF4193" w:rsidP="00FF4193">
      <w:pPr>
        <w:pStyle w:val="ListParagraph"/>
        <w:numPr>
          <w:ilvl w:val="2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Add the following test statements to your main.js file, </w:t>
      </w:r>
      <w:r w:rsidRPr="00361391">
        <w:rPr>
          <w:b/>
          <w:strike/>
        </w:rPr>
        <w:t>below</w:t>
      </w:r>
      <w:r w:rsidRPr="00361391">
        <w:rPr>
          <w:strike/>
        </w:rPr>
        <w:t xml:space="preserve"> the </w:t>
      </w:r>
      <w:proofErr w:type="spell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 xml:space="preserve"> function, to </w:t>
      </w:r>
      <w:proofErr w:type="spellStart"/>
      <w:r w:rsidRPr="00361391">
        <w:rPr>
          <w:strike/>
        </w:rPr>
        <w:t>te</w:t>
      </w:r>
      <w:proofErr w:type="spellEnd"/>
      <w:r w:rsidR="00C96057" w:rsidRPr="00361391">
        <w:rPr>
          <w:strike/>
        </w:rPr>
        <w:t>&gt;</w:t>
      </w:r>
      <w:proofErr w:type="spellStart"/>
      <w:r w:rsidRPr="00361391">
        <w:rPr>
          <w:strike/>
        </w:rPr>
        <w:t>st</w:t>
      </w:r>
      <w:proofErr w:type="spellEnd"/>
      <w:r w:rsidRPr="00361391">
        <w:rPr>
          <w:strike/>
        </w:rPr>
        <w:t xml:space="preserve"> the function:</w:t>
      </w:r>
    </w:p>
    <w:p w14:paraId="2C38E74C" w14:textId="0E3DD823" w:rsidR="00FF4193" w:rsidRPr="00361391" w:rsidRDefault="00FF4193" w:rsidP="00FF4193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console.log(</w:t>
      </w:r>
      <w:proofErr w:type="spellStart"/>
      <w:proofErr w:type="gram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>(</w:t>
      </w:r>
      <w:proofErr w:type="gramEnd"/>
      <w:r w:rsidRPr="00361391">
        <w:rPr>
          <w:strike/>
        </w:rPr>
        <w:t>2005,2,25); // true – just old enough</w:t>
      </w:r>
    </w:p>
    <w:p w14:paraId="484FBFDC" w14:textId="1EDF1328" w:rsidR="00FF4193" w:rsidRPr="00361391" w:rsidRDefault="00FF4193" w:rsidP="00FF4193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console.log(</w:t>
      </w:r>
      <w:proofErr w:type="spellStart"/>
      <w:proofErr w:type="gram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>(</w:t>
      </w:r>
      <w:proofErr w:type="gramEnd"/>
      <w:r w:rsidRPr="00361391">
        <w:rPr>
          <w:strike/>
        </w:rPr>
        <w:t>1997,2,29); // false – not a leap year</w:t>
      </w:r>
    </w:p>
    <w:p w14:paraId="3BBA1D1E" w14:textId="77DEAAD4" w:rsidR="00FF4193" w:rsidRPr="00361391" w:rsidRDefault="00FF4193" w:rsidP="00FF4193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console.log(</w:t>
      </w:r>
      <w:proofErr w:type="spellStart"/>
      <w:proofErr w:type="gram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>(</w:t>
      </w:r>
      <w:proofErr w:type="gramEnd"/>
      <w:r w:rsidRPr="00361391">
        <w:rPr>
          <w:strike/>
        </w:rPr>
        <w:t>2008,5,1); // false</w:t>
      </w:r>
    </w:p>
    <w:p w14:paraId="1BDDCE76" w14:textId="6FF458EB" w:rsidR="00FF4193" w:rsidRPr="00361391" w:rsidRDefault="00FF4193" w:rsidP="00FF4193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console.log(</w:t>
      </w:r>
      <w:proofErr w:type="spellStart"/>
      <w:proofErr w:type="gram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>(</w:t>
      </w:r>
      <w:proofErr w:type="gramEnd"/>
      <w:r w:rsidRPr="00361391">
        <w:rPr>
          <w:strike/>
        </w:rPr>
        <w:t>2000,1,1); // true</w:t>
      </w:r>
    </w:p>
    <w:p w14:paraId="7F1E185D" w14:textId="5A93D046" w:rsidR="00FF4193" w:rsidRPr="00361391" w:rsidRDefault="00FF4193" w:rsidP="00FF4193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console.log(</w:t>
      </w:r>
      <w:proofErr w:type="spellStart"/>
      <w:proofErr w:type="gram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>(</w:t>
      </w:r>
      <w:proofErr w:type="gramEnd"/>
      <w:r w:rsidRPr="00361391">
        <w:rPr>
          <w:strike/>
        </w:rPr>
        <w:t>1980,12,31); // true</w:t>
      </w:r>
    </w:p>
    <w:p w14:paraId="62504952" w14:textId="5F28E394" w:rsidR="00FF4193" w:rsidRPr="00361391" w:rsidRDefault="00FF4193" w:rsidP="00FF4193">
      <w:pPr>
        <w:pStyle w:val="ListParagraph"/>
        <w:numPr>
          <w:ilvl w:val="3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>console.log(</w:t>
      </w:r>
      <w:proofErr w:type="spellStart"/>
      <w:proofErr w:type="gramStart"/>
      <w:r w:rsidRPr="00361391">
        <w:rPr>
          <w:strike/>
        </w:rPr>
        <w:t>isAgeOfMajority</w:t>
      </w:r>
      <w:proofErr w:type="spellEnd"/>
      <w:r w:rsidRPr="00361391">
        <w:rPr>
          <w:strike/>
        </w:rPr>
        <w:t>(</w:t>
      </w:r>
      <w:proofErr w:type="gramEnd"/>
      <w:r w:rsidRPr="00361391">
        <w:rPr>
          <w:rFonts w:cstheme="minorHAnsi"/>
          <w:strike/>
        </w:rPr>
        <w:t>"</w:t>
      </w:r>
      <w:r w:rsidRPr="00361391">
        <w:rPr>
          <w:strike/>
        </w:rPr>
        <w:t>1980</w:t>
      </w:r>
      <w:r w:rsidRPr="00361391">
        <w:rPr>
          <w:rFonts w:cstheme="minorHAnsi"/>
          <w:strike/>
        </w:rPr>
        <w:t>"</w:t>
      </w:r>
      <w:r w:rsidRPr="00361391">
        <w:rPr>
          <w:strike/>
        </w:rPr>
        <w:t>,</w:t>
      </w:r>
      <w:r w:rsidRPr="00361391">
        <w:rPr>
          <w:rFonts w:cstheme="minorHAnsi"/>
          <w:strike/>
        </w:rPr>
        <w:t>"</w:t>
      </w:r>
      <w:r w:rsidRPr="00361391">
        <w:rPr>
          <w:strike/>
        </w:rPr>
        <w:t>12</w:t>
      </w:r>
      <w:r w:rsidRPr="00361391">
        <w:rPr>
          <w:rFonts w:cstheme="minorHAnsi"/>
          <w:strike/>
        </w:rPr>
        <w:t>"</w:t>
      </w:r>
      <w:r w:rsidRPr="00361391">
        <w:rPr>
          <w:strike/>
        </w:rPr>
        <w:t>,31); // false – wrong data type in parameter</w:t>
      </w:r>
    </w:p>
    <w:p w14:paraId="2D9F8D5A" w14:textId="2255CD97" w:rsidR="001F54B2" w:rsidRPr="00361391" w:rsidRDefault="001F54B2" w:rsidP="001F54B2">
      <w:pPr>
        <w:pStyle w:val="ListParagraph"/>
        <w:numPr>
          <w:ilvl w:val="0"/>
          <w:numId w:val="8"/>
        </w:numPr>
        <w:spacing w:after="160" w:line="259" w:lineRule="auto"/>
      </w:pPr>
      <w:r w:rsidRPr="00361391">
        <w:t xml:space="preserve">Add </w:t>
      </w:r>
      <w:r w:rsidRPr="00361391">
        <w:rPr>
          <w:b/>
        </w:rPr>
        <w:t>CSS media queries</w:t>
      </w:r>
      <w:r w:rsidRPr="00361391">
        <w:t xml:space="preserve"> to your </w:t>
      </w:r>
      <w:r w:rsidRPr="00361391">
        <w:rPr>
          <w:b/>
        </w:rPr>
        <w:t>main.css</w:t>
      </w:r>
      <w:r w:rsidRPr="00361391">
        <w:t xml:space="preserve"> file (and possibly </w:t>
      </w:r>
      <w:r w:rsidRPr="00361391">
        <w:rPr>
          <w:b/>
        </w:rPr>
        <w:t>products.css</w:t>
      </w:r>
      <w:r w:rsidRPr="00361391">
        <w:t xml:space="preserve"> file, depending on your design).</w:t>
      </w:r>
    </w:p>
    <w:p w14:paraId="2F3BB273" w14:textId="21EFFAD3" w:rsidR="001F54B2" w:rsidRDefault="001F54B2" w:rsidP="001F54B2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Include media queries to test for portrait or landscape </w:t>
      </w:r>
      <w:r w:rsidRPr="008E25E0">
        <w:rPr>
          <w:b/>
        </w:rPr>
        <w:t>orientation</w:t>
      </w:r>
      <w:r>
        <w:t xml:space="preserve">, and </w:t>
      </w:r>
      <w:r w:rsidRPr="008E25E0">
        <w:rPr>
          <w:b/>
        </w:rPr>
        <w:t>mobile</w:t>
      </w:r>
      <w:r>
        <w:t xml:space="preserve"> and </w:t>
      </w:r>
      <w:r w:rsidRPr="008E25E0">
        <w:rPr>
          <w:b/>
        </w:rPr>
        <w:t>desktop</w:t>
      </w:r>
      <w:r>
        <w:t xml:space="preserve"> designs. You do not need to consider tablets at this time for this assignment.</w:t>
      </w:r>
    </w:p>
    <w:p w14:paraId="0E7641E1" w14:textId="1AD064CB" w:rsidR="008E0958" w:rsidRDefault="008E0958" w:rsidP="001F54B2">
      <w:pPr>
        <w:pStyle w:val="ListParagraph"/>
        <w:numPr>
          <w:ilvl w:val="1"/>
          <w:numId w:val="8"/>
        </w:numPr>
        <w:spacing w:after="160" w:line="259" w:lineRule="auto"/>
      </w:pPr>
      <w:r w:rsidRPr="008E25E0">
        <w:rPr>
          <w:b/>
        </w:rPr>
        <w:t xml:space="preserve">Add comments </w:t>
      </w:r>
      <w:r>
        <w:t>to your media queries to indicate your understanding of their purpose and usage.</w:t>
      </w:r>
    </w:p>
    <w:p w14:paraId="243319FC" w14:textId="3326ABF7" w:rsidR="001F54B2" w:rsidRDefault="001F54B2" w:rsidP="001F54B2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For mobile displays, switch to using a </w:t>
      </w:r>
      <w:r w:rsidRPr="005B10FD">
        <w:rPr>
          <w:b/>
        </w:rPr>
        <w:t>hamburger menu</w:t>
      </w:r>
      <w:r>
        <w:t>, and consider moving your main navigation menu to the bottom of the page.</w:t>
      </w:r>
    </w:p>
    <w:p w14:paraId="6D9FF5D3" w14:textId="67407CB3" w:rsidR="005B10FD" w:rsidRDefault="005B10FD" w:rsidP="005B10FD">
      <w:pPr>
        <w:pStyle w:val="ListParagraph"/>
        <w:numPr>
          <w:ilvl w:val="2"/>
          <w:numId w:val="8"/>
        </w:numPr>
        <w:spacing w:after="160" w:line="259" w:lineRule="auto"/>
      </w:pPr>
      <w:r>
        <w:t xml:space="preserve">W3Schools Mobile Navigation Bar: </w:t>
      </w:r>
      <w:hyperlink r:id="rId11" w:history="1">
        <w:r w:rsidRPr="00245C46">
          <w:rPr>
            <w:rStyle w:val="Hyperlink"/>
          </w:rPr>
          <w:t>https://www.w3schools.co</w:t>
        </w:r>
        <w:r w:rsidRPr="00245C46">
          <w:rPr>
            <w:rStyle w:val="Hyperlink"/>
          </w:rPr>
          <w:t>m</w:t>
        </w:r>
        <w:r w:rsidRPr="00245C46">
          <w:rPr>
            <w:rStyle w:val="Hyperlink"/>
          </w:rPr>
          <w:t>/howto/howto_js_mobile_navbar.asp</w:t>
        </w:r>
      </w:hyperlink>
    </w:p>
    <w:p w14:paraId="1B6945C0" w14:textId="275914D4" w:rsidR="005B10FD" w:rsidRDefault="005B10FD" w:rsidP="005B10FD">
      <w:pPr>
        <w:pStyle w:val="ListParagraph"/>
        <w:numPr>
          <w:ilvl w:val="2"/>
          <w:numId w:val="8"/>
        </w:numPr>
        <w:spacing w:after="160" w:line="259" w:lineRule="auto"/>
      </w:pPr>
      <w:r>
        <w:t xml:space="preserve">fullPage.js Blog: </w:t>
      </w:r>
      <w:hyperlink r:id="rId12" w:history="1">
        <w:r w:rsidRPr="00245C46">
          <w:rPr>
            <w:rStyle w:val="Hyperlink"/>
          </w:rPr>
          <w:t>https://alvarotrigo.com/blog/hamburger-menu-css/</w:t>
        </w:r>
      </w:hyperlink>
      <w:r>
        <w:t xml:space="preserve"> </w:t>
      </w:r>
    </w:p>
    <w:p w14:paraId="4C8CCCEC" w14:textId="407114C0" w:rsidR="00CA7193" w:rsidRDefault="00CA7193" w:rsidP="001F54B2">
      <w:pPr>
        <w:pStyle w:val="ListParagraph"/>
        <w:numPr>
          <w:ilvl w:val="1"/>
          <w:numId w:val="8"/>
        </w:numPr>
        <w:spacing w:after="160" w:line="259" w:lineRule="auto"/>
      </w:pPr>
      <w:r>
        <w:lastRenderedPageBreak/>
        <w:t>For mobile displays, reduce the number of columns of product images that are displayed.</w:t>
      </w:r>
      <w:r w:rsidR="00081E1D">
        <w:t xml:space="preserve"> For example, on the desktop you might display 3 </w:t>
      </w:r>
      <w:r w:rsidR="00567432">
        <w:t>or</w:t>
      </w:r>
      <w:r w:rsidR="00081E1D">
        <w:t xml:space="preserve"> 4 products in each row, whereas only 2 on each row on a mobile device.</w:t>
      </w:r>
    </w:p>
    <w:p w14:paraId="350C37BA" w14:textId="1679BD8A" w:rsidR="001F54B2" w:rsidRDefault="001F54B2" w:rsidP="001F54B2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For mobile displays, add 1-2 </w:t>
      </w:r>
      <w:r w:rsidRPr="008E25E0">
        <w:rPr>
          <w:b/>
        </w:rPr>
        <w:t>Call to Action button(s)</w:t>
      </w:r>
      <w:r>
        <w:t xml:space="preserve"> to direct the user to one (or two) locations on your site. This could mean adding a large Products button, a large Contact Us button, a large Search option, etc.</w:t>
      </w:r>
    </w:p>
    <w:p w14:paraId="645CBDAA" w14:textId="02B81AB0" w:rsidR="001F54B2" w:rsidRDefault="001F54B2" w:rsidP="001F54B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Ensure that all fonts on your website are </w:t>
      </w:r>
      <w:r w:rsidRPr="001F54B2">
        <w:rPr>
          <w:b/>
        </w:rPr>
        <w:t>relative</w:t>
      </w:r>
      <w:r>
        <w:t xml:space="preserve"> (</w:t>
      </w:r>
      <w:proofErr w:type="spellStart"/>
      <w:r>
        <w:t>em</w:t>
      </w:r>
      <w:proofErr w:type="spellEnd"/>
      <w:r>
        <w:t xml:space="preserve"> or rem), and are </w:t>
      </w:r>
      <w:r w:rsidRPr="001F54B2">
        <w:rPr>
          <w:b/>
        </w:rPr>
        <w:t>at least 16px</w:t>
      </w:r>
      <w:r>
        <w:t xml:space="preserve"> in size.</w:t>
      </w:r>
    </w:p>
    <w:p w14:paraId="0083D472" w14:textId="194B54F1" w:rsidR="001F54B2" w:rsidRDefault="001F54B2" w:rsidP="001F54B2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Ensure that all images on your website use </w:t>
      </w:r>
      <w:r w:rsidRPr="001F54B2">
        <w:rPr>
          <w:b/>
        </w:rPr>
        <w:t>relative</w:t>
      </w:r>
      <w:r>
        <w:t xml:space="preserve"> sizing, or have a </w:t>
      </w:r>
      <w:r w:rsidRPr="001F54B2">
        <w:rPr>
          <w:b/>
        </w:rPr>
        <w:t>max-width</w:t>
      </w:r>
      <w:r>
        <w:t xml:space="preserve"> set.</w:t>
      </w:r>
    </w:p>
    <w:p w14:paraId="32CA0041" w14:textId="086E4690" w:rsidR="001F54B2" w:rsidRPr="00361391" w:rsidRDefault="001F54B2" w:rsidP="00567432">
      <w:pPr>
        <w:pStyle w:val="ListParagraph"/>
        <w:numPr>
          <w:ilvl w:val="0"/>
          <w:numId w:val="8"/>
        </w:numPr>
        <w:spacing w:after="160" w:line="259" w:lineRule="auto"/>
        <w:rPr>
          <w:strike/>
        </w:rPr>
      </w:pPr>
      <w:r w:rsidRPr="00361391">
        <w:rPr>
          <w:strike/>
        </w:rPr>
        <w:t xml:space="preserve">Add the </w:t>
      </w:r>
      <w:r w:rsidRPr="00361391">
        <w:rPr>
          <w:b/>
          <w:strike/>
        </w:rPr>
        <w:t>viewport</w:t>
      </w:r>
      <w:r w:rsidRPr="00361391">
        <w:rPr>
          <w:strike/>
        </w:rPr>
        <w:t xml:space="preserve"> meta tag to the head section of every page on your website, with the </w:t>
      </w:r>
      <w:r w:rsidRPr="00361391">
        <w:rPr>
          <w:b/>
          <w:strike/>
        </w:rPr>
        <w:t>device-width</w:t>
      </w:r>
      <w:r w:rsidRPr="00361391">
        <w:rPr>
          <w:strike/>
        </w:rPr>
        <w:t xml:space="preserve"> value and </w:t>
      </w:r>
      <w:r w:rsidRPr="00361391">
        <w:rPr>
          <w:b/>
          <w:strike/>
        </w:rPr>
        <w:t>initial scaling</w:t>
      </w:r>
      <w:r w:rsidRPr="00361391">
        <w:rPr>
          <w:strike/>
        </w:rPr>
        <w:t xml:space="preserve"> set to 1.</w:t>
      </w:r>
    </w:p>
    <w:p w14:paraId="70CB348D" w14:textId="77777777" w:rsidR="00B23F2C" w:rsidRDefault="00B23F2C" w:rsidP="00B23F2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A7EA8">
        <w:rPr>
          <w:color w:val="000000"/>
        </w:rPr>
        <w:t xml:space="preserve">Create a separate reference page that lists </w:t>
      </w:r>
      <w:proofErr w:type="gramStart"/>
      <w:r w:rsidRPr="002A7EA8">
        <w:rPr>
          <w:color w:val="000000"/>
        </w:rPr>
        <w:t>all of</w:t>
      </w:r>
      <w:proofErr w:type="gramEnd"/>
      <w:r w:rsidRPr="002A7EA8">
        <w:rPr>
          <w:color w:val="000000"/>
        </w:rPr>
        <w:t xml:space="preserve"> your sources that you have cited in text</w:t>
      </w:r>
      <w:r>
        <w:rPr>
          <w:color w:val="000000"/>
        </w:rPr>
        <w:t>. Sources include software used, and images. Also, p</w:t>
      </w:r>
      <w:r w:rsidRPr="000B3FA9">
        <w:rPr>
          <w:color w:val="000000"/>
        </w:rPr>
        <w:t xml:space="preserve">ersonal communications from a professional in the field </w:t>
      </w:r>
      <w:r w:rsidRPr="002A7EA8">
        <w:rPr>
          <w:color w:val="000000"/>
        </w:rPr>
        <w:t>count as a reference source.</w:t>
      </w:r>
      <w:r>
        <w:rPr>
          <w:color w:val="000000"/>
        </w:rPr>
        <w:t xml:space="preserve"> </w:t>
      </w:r>
    </w:p>
    <w:p w14:paraId="77D623D1" w14:textId="167DBD13" w:rsidR="00B23F2C" w:rsidRDefault="00B23F2C" w:rsidP="00B23F2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For citation and referencing examples, see </w:t>
      </w:r>
      <w:hyperlink r:id="rId13" w:history="1">
        <w:r w:rsidRPr="00245C46">
          <w:rPr>
            <w:rStyle w:val="Hyperlink"/>
          </w:rPr>
          <w:t>https://owl.purdue.edu/owl/research_and_citation/apa_style/apa_style_introduction.html</w:t>
        </w:r>
      </w:hyperlink>
      <w:r>
        <w:rPr>
          <w:color w:val="000000"/>
        </w:rPr>
        <w:t xml:space="preserve">. </w:t>
      </w:r>
    </w:p>
    <w:p w14:paraId="7C0DD1A7" w14:textId="54E565BE" w:rsidR="00B23F2C" w:rsidRPr="00B23F2C" w:rsidRDefault="00B23F2C" w:rsidP="00B23F2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Source code snippets used in assignments are cited using comments within the code. For citation examples, see: </w:t>
      </w:r>
      <w:hyperlink r:id="rId14" w:history="1">
        <w:r w:rsidRPr="00245C46">
          <w:rPr>
            <w:rStyle w:val="Hyperlink"/>
          </w:rPr>
          <w:t>https://uark.libguides.com/CSCE/CitingCode</w:t>
        </w:r>
      </w:hyperlink>
      <w:r w:rsidRPr="00B23F2C">
        <w:rPr>
          <w:color w:val="000000"/>
        </w:rPr>
        <w:t xml:space="preserve"> </w:t>
      </w:r>
    </w:p>
    <w:p w14:paraId="53D68C98" w14:textId="50FC59CC" w:rsidR="00C556C3" w:rsidRDefault="00C556C3" w:rsidP="00B23F2C">
      <w:pPr>
        <w:pStyle w:val="ListParagraph"/>
        <w:numPr>
          <w:ilvl w:val="0"/>
          <w:numId w:val="8"/>
        </w:numPr>
        <w:spacing w:after="160" w:line="256" w:lineRule="auto"/>
      </w:pPr>
      <w:r>
        <w:t xml:space="preserve">Your assignment is to be submitted in </w:t>
      </w:r>
      <w:r w:rsidRPr="00E4735E">
        <w:rPr>
          <w:b/>
        </w:rPr>
        <w:t>ZIP</w:t>
      </w:r>
      <w:r>
        <w:t xml:space="preserve"> format (not GZIP, RAR, or any other compression method). It should be submitted with the following guidelines:</w:t>
      </w:r>
    </w:p>
    <w:p w14:paraId="68DC9422" w14:textId="000A660A" w:rsidR="00C556C3" w:rsidRDefault="00C556C3" w:rsidP="00E4735E">
      <w:pPr>
        <w:pStyle w:val="ListParagraph"/>
        <w:numPr>
          <w:ilvl w:val="1"/>
          <w:numId w:val="8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Ensure that your project folder is named </w:t>
      </w:r>
      <w:r>
        <w:rPr>
          <w:rFonts w:ascii="Courier New" w:hAnsi="Courier New" w:cs="Courier New"/>
        </w:rPr>
        <w:t>CST8117</w:t>
      </w:r>
      <w:r w:rsidR="009B7636">
        <w:rPr>
          <w:rFonts w:ascii="Courier New" w:hAnsi="Courier New" w:cs="Courier New"/>
        </w:rPr>
        <w:t>_Assignment_3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i/>
        </w:rPr>
        <w:t>lastname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i/>
        </w:rPr>
        <w:t>firstname</w:t>
      </w:r>
      <w:r>
        <w:rPr>
          <w:rFonts w:cstheme="minorHAnsi"/>
        </w:rPr>
        <w:t xml:space="preserve"> (with your first name and last name in the folder name).</w:t>
      </w:r>
    </w:p>
    <w:p w14:paraId="712BD249" w14:textId="3972D16F" w:rsidR="00C556C3" w:rsidRDefault="00C556C3" w:rsidP="00E4735E">
      <w:pPr>
        <w:pStyle w:val="ListParagraph"/>
        <w:numPr>
          <w:ilvl w:val="1"/>
          <w:numId w:val="8"/>
        </w:numPr>
        <w:spacing w:after="0" w:line="240" w:lineRule="auto"/>
        <w:rPr>
          <w:color w:val="000000"/>
        </w:rPr>
      </w:pPr>
      <w:r>
        <w:rPr>
          <w:color w:val="000000"/>
        </w:rPr>
        <w:t>Ensure the</w:t>
      </w:r>
      <w:r w:rsidRPr="000C6E51">
        <w:rPr>
          <w:rFonts w:cstheme="minorHAnsi"/>
          <w:color w:val="000000"/>
        </w:rPr>
        <w:t xml:space="preserve"> </w:t>
      </w:r>
      <w:r w:rsidR="001F54B2" w:rsidRPr="000C6E51">
        <w:rPr>
          <w:rFonts w:cstheme="minorHAnsi"/>
          <w:color w:val="000000"/>
        </w:rPr>
        <w:t xml:space="preserve">every HTML </w:t>
      </w:r>
      <w:proofErr w:type="gramStart"/>
      <w:r w:rsidR="001F54B2" w:rsidRPr="000C6E51">
        <w:rPr>
          <w:rFonts w:cstheme="minorHAnsi"/>
          <w:color w:val="000000"/>
        </w:rPr>
        <w:t>file</w:t>
      </w:r>
      <w:r w:rsidR="001F54B2">
        <w:rPr>
          <w:rFonts w:ascii="Courier New" w:hAnsi="Courier New" w:cs="Courier New"/>
          <w:color w:val="000000"/>
        </w:rPr>
        <w:t>,</w:t>
      </w:r>
      <w:r>
        <w:rPr>
          <w:rFonts w:cstheme="minorHAnsi"/>
          <w:color w:val="000000"/>
        </w:rPr>
        <w:t xml:space="preserve"> </w:t>
      </w:r>
      <w:r w:rsidR="001F54B2">
        <w:rPr>
          <w:rFonts w:cstheme="minorHAnsi"/>
          <w:color w:val="000000"/>
        </w:rPr>
        <w:t xml:space="preserve"> </w:t>
      </w:r>
      <w:r w:rsidRPr="00BB4498">
        <w:rPr>
          <w:rFonts w:ascii="Courier New" w:hAnsi="Courier New" w:cs="Courier New"/>
          <w:color w:val="000000"/>
        </w:rPr>
        <w:t>assets/</w:t>
      </w:r>
      <w:r>
        <w:rPr>
          <w:rFonts w:ascii="Courier New" w:hAnsi="Courier New" w:cs="Courier New"/>
          <w:color w:val="000000"/>
        </w:rPr>
        <w:t>main.css</w:t>
      </w:r>
      <w:proofErr w:type="gramEnd"/>
      <w:r>
        <w:rPr>
          <w:rFonts w:ascii="Courier New" w:hAnsi="Courier New" w:cs="Courier New"/>
          <w:color w:val="000000"/>
        </w:rPr>
        <w:t>, assets/products.css, and assets/main.js</w:t>
      </w:r>
      <w:r w:rsidRPr="00BB4498"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</w:rPr>
        <w:t>files have complete file headers at the top of the document.</w:t>
      </w:r>
    </w:p>
    <w:p w14:paraId="392F36FA" w14:textId="77777777" w:rsidR="00C556C3" w:rsidRDefault="00C556C3" w:rsidP="00E4735E">
      <w:pPr>
        <w:pStyle w:val="ListParagraph"/>
        <w:numPr>
          <w:ilvl w:val="1"/>
          <w:numId w:val="8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Navigate to the directory containing your project folder. </w:t>
      </w:r>
      <w:r>
        <w:rPr>
          <w:b/>
          <w:color w:val="000000"/>
        </w:rPr>
        <w:t>Right-click</w:t>
      </w:r>
      <w:r>
        <w:rPr>
          <w:color w:val="000000"/>
        </w:rPr>
        <w:t xml:space="preserve"> on the project folder, and select </w:t>
      </w:r>
      <w:r>
        <w:rPr>
          <w:b/>
          <w:color w:val="000000"/>
        </w:rPr>
        <w:t>Send To &gt; Compressed (zipped) folder</w:t>
      </w:r>
      <w:r>
        <w:rPr>
          <w:color w:val="000000"/>
        </w:rPr>
        <w:t>.</w:t>
      </w:r>
    </w:p>
    <w:p w14:paraId="59F610B6" w14:textId="2D06B039" w:rsidR="00C556C3" w:rsidRPr="00B23F2C" w:rsidRDefault="00C556C3" w:rsidP="00B23F2C">
      <w:pPr>
        <w:pStyle w:val="ListParagraph"/>
        <w:numPr>
          <w:ilvl w:val="1"/>
          <w:numId w:val="8"/>
        </w:numPr>
        <w:spacing w:after="160" w:line="259" w:lineRule="auto"/>
        <w:rPr>
          <w:color w:val="000000"/>
        </w:rPr>
      </w:pPr>
      <w:r>
        <w:rPr>
          <w:color w:val="000000"/>
        </w:rPr>
        <w:t xml:space="preserve">The resulting file name of the new ZIP file should be </w:t>
      </w:r>
      <w:r>
        <w:rPr>
          <w:rFonts w:ascii="Courier New" w:hAnsi="Courier New" w:cs="Courier New"/>
        </w:rPr>
        <w:t>CST8117</w:t>
      </w:r>
      <w:r w:rsidR="009B7636">
        <w:rPr>
          <w:rFonts w:ascii="Courier New" w:hAnsi="Courier New" w:cs="Courier New"/>
        </w:rPr>
        <w:t>_Assignment_3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i/>
        </w:rPr>
        <w:t>lastname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i/>
        </w:rPr>
        <w:t>firstname</w:t>
      </w:r>
      <w:r>
        <w:rPr>
          <w:rFonts w:ascii="Courier New" w:hAnsi="Courier New" w:cs="Courier New"/>
        </w:rPr>
        <w:t>.zip.</w:t>
      </w:r>
      <w:r w:rsidR="00B23F2C">
        <w:rPr>
          <w:color w:val="000000"/>
        </w:rPr>
        <w:t xml:space="preserve"> </w:t>
      </w:r>
    </w:p>
    <w:p w14:paraId="153765E1" w14:textId="77777777" w:rsidR="00CE002E" w:rsidRDefault="00CE00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08ECA0" w14:textId="270C12BB" w:rsidR="00C556C3" w:rsidRDefault="00C556C3" w:rsidP="00C556C3">
      <w:pPr>
        <w:pStyle w:val="NoSpacing"/>
        <w:rPr>
          <w:b/>
          <w:sz w:val="28"/>
          <w:szCs w:val="28"/>
        </w:rPr>
      </w:pPr>
      <w:r w:rsidRPr="002B1ABC">
        <w:rPr>
          <w:b/>
          <w:sz w:val="28"/>
          <w:szCs w:val="28"/>
        </w:rPr>
        <w:lastRenderedPageBreak/>
        <w:t>Assignment Grading Rubric (</w:t>
      </w:r>
      <w:r>
        <w:rPr>
          <w:b/>
          <w:sz w:val="28"/>
          <w:szCs w:val="28"/>
        </w:rPr>
        <w:t>10</w:t>
      </w:r>
      <w:r w:rsidRPr="002B1ABC">
        <w:rPr>
          <w:b/>
          <w:sz w:val="28"/>
          <w:szCs w:val="28"/>
        </w:rPr>
        <w:t>%)</w:t>
      </w:r>
    </w:p>
    <w:p w14:paraId="5D6A9090" w14:textId="77777777" w:rsidR="00C556C3" w:rsidRDefault="00C556C3" w:rsidP="00C556C3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967"/>
        <w:gridCol w:w="2551"/>
        <w:gridCol w:w="1433"/>
      </w:tblGrid>
      <w:tr w:rsidR="00C556C3" w14:paraId="30DCE8F5" w14:textId="77777777" w:rsidTr="00CE002E">
        <w:tc>
          <w:tcPr>
            <w:tcW w:w="2317" w:type="dxa"/>
          </w:tcPr>
          <w:p w14:paraId="5C38C75E" w14:textId="77777777" w:rsidR="00C556C3" w:rsidRPr="00CF6A4D" w:rsidRDefault="00C556C3" w:rsidP="00567432">
            <w:pPr>
              <w:pStyle w:val="NoSpacing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2317" w:type="dxa"/>
          </w:tcPr>
          <w:p w14:paraId="09453FF0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Excellent</w:t>
            </w:r>
          </w:p>
          <w:p w14:paraId="40B2850C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17" w:type="dxa"/>
          </w:tcPr>
          <w:p w14:paraId="1BA6F34E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Good</w:t>
            </w:r>
          </w:p>
          <w:p w14:paraId="6ED0B7EC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67" w:type="dxa"/>
          </w:tcPr>
          <w:p w14:paraId="582CC89A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Requires Improvement</w:t>
            </w:r>
          </w:p>
          <w:p w14:paraId="49189D21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5050C504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No Attempt</w:t>
            </w:r>
          </w:p>
          <w:p w14:paraId="45A315FA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433" w:type="dxa"/>
          </w:tcPr>
          <w:p w14:paraId="1C8EE466" w14:textId="77777777" w:rsidR="00C556C3" w:rsidRPr="00CF6A4D" w:rsidRDefault="00C556C3" w:rsidP="00567432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CF6A4D">
              <w:rPr>
                <w:b/>
                <w:sz w:val="24"/>
                <w:szCs w:val="24"/>
              </w:rPr>
              <w:t>Points</w:t>
            </w:r>
          </w:p>
        </w:tc>
      </w:tr>
      <w:tr w:rsidR="00C556C3" w14:paraId="3A255A21" w14:textId="77777777" w:rsidTr="00CE002E">
        <w:tc>
          <w:tcPr>
            <w:tcW w:w="2317" w:type="dxa"/>
          </w:tcPr>
          <w:p w14:paraId="25E1D8EB" w14:textId="77777777" w:rsidR="00C556C3" w:rsidRPr="00CF6A4D" w:rsidRDefault="00C556C3" w:rsidP="00567432">
            <w:pPr>
              <w:pStyle w:val="NoSpacing"/>
              <w:rPr>
                <w:b/>
              </w:rPr>
            </w:pPr>
            <w:r>
              <w:rPr>
                <w:b/>
              </w:rPr>
              <w:t>Assignment Quality</w:t>
            </w:r>
          </w:p>
        </w:tc>
        <w:tc>
          <w:tcPr>
            <w:tcW w:w="2317" w:type="dxa"/>
          </w:tcPr>
          <w:p w14:paraId="644B8802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 executes and displays as expected.</w:t>
            </w:r>
          </w:p>
          <w:p w14:paraId="40ADB05C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62538805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required elements are present on the site.</w:t>
            </w:r>
          </w:p>
          <w:p w14:paraId="39961669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4DE697E1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console displays no errors.</w:t>
            </w:r>
          </w:p>
        </w:tc>
        <w:tc>
          <w:tcPr>
            <w:tcW w:w="2317" w:type="dxa"/>
          </w:tcPr>
          <w:p w14:paraId="225D757F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 executes and displays mostly as expected.</w:t>
            </w:r>
          </w:p>
          <w:p w14:paraId="76714C0B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737F4A10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Majority of required elements are present on the site.</w:t>
            </w:r>
          </w:p>
          <w:p w14:paraId="7549429E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168D9C84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console displays no errors.</w:t>
            </w:r>
          </w:p>
        </w:tc>
        <w:tc>
          <w:tcPr>
            <w:tcW w:w="2967" w:type="dxa"/>
          </w:tcPr>
          <w:p w14:paraId="51BA23D5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 site partially loads, and displays although not as expected.</w:t>
            </w:r>
          </w:p>
          <w:p w14:paraId="6CFD7ED7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53F7DD7D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of the required elements are present on the site.</w:t>
            </w:r>
          </w:p>
          <w:p w14:paraId="66F8E717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75C63FA9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warnings or errors do not stop the page from loading.</w:t>
            </w:r>
          </w:p>
        </w:tc>
        <w:tc>
          <w:tcPr>
            <w:tcW w:w="2551" w:type="dxa"/>
          </w:tcPr>
          <w:p w14:paraId="51851C39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effort visible in complete the work as assigned. </w:t>
            </w:r>
          </w:p>
          <w:p w14:paraId="7A988AD9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4913A65C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 to no required elements are present on the site.</w:t>
            </w:r>
          </w:p>
          <w:p w14:paraId="11E1F742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24D75EAB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Errors prevent the page from loading.</w:t>
            </w:r>
          </w:p>
        </w:tc>
        <w:tc>
          <w:tcPr>
            <w:tcW w:w="1433" w:type="dxa"/>
          </w:tcPr>
          <w:p w14:paraId="755788BB" w14:textId="77777777" w:rsidR="00C556C3" w:rsidRPr="00CF6A4D" w:rsidRDefault="00C556C3" w:rsidP="00567432">
            <w:pPr>
              <w:pStyle w:val="NoSpacing"/>
              <w:jc w:val="center"/>
            </w:pPr>
            <w:r w:rsidRPr="00CF6A4D">
              <w:t>/3</w:t>
            </w:r>
          </w:p>
        </w:tc>
      </w:tr>
      <w:tr w:rsidR="00C556C3" w14:paraId="46F638E6" w14:textId="77777777" w:rsidTr="00CE002E">
        <w:tc>
          <w:tcPr>
            <w:tcW w:w="2317" w:type="dxa"/>
          </w:tcPr>
          <w:p w14:paraId="396D9BBB" w14:textId="77777777" w:rsidR="00C556C3" w:rsidRPr="00CF6A4D" w:rsidRDefault="00C556C3" w:rsidP="00567432">
            <w:pPr>
              <w:pStyle w:val="NoSpacing"/>
              <w:rPr>
                <w:b/>
              </w:rPr>
            </w:pPr>
            <w:r>
              <w:rPr>
                <w:b/>
              </w:rPr>
              <w:t>Assignment Knowledge and Skills Demonstration</w:t>
            </w:r>
          </w:p>
        </w:tc>
        <w:tc>
          <w:tcPr>
            <w:tcW w:w="2317" w:type="dxa"/>
          </w:tcPr>
          <w:p w14:paraId="3CFC2D80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and optimal usage of the HTML, CSS, and/or JavaScript technologies to design a website, present information, and solve problems.</w:t>
            </w:r>
          </w:p>
        </w:tc>
        <w:tc>
          <w:tcPr>
            <w:tcW w:w="2317" w:type="dxa"/>
          </w:tcPr>
          <w:p w14:paraId="316A55CD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Evidence of understanding of HTML, CSS, and/or JavaScript technologies to attempt to design a website, present information, and solve problems.</w:t>
            </w:r>
          </w:p>
        </w:tc>
        <w:tc>
          <w:tcPr>
            <w:tcW w:w="2967" w:type="dxa"/>
          </w:tcPr>
          <w:p w14:paraId="576A6C31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Weak application of HTML, CSS, and JavaScript technologies to design a website, present information, and solve problems. </w:t>
            </w:r>
          </w:p>
        </w:tc>
        <w:tc>
          <w:tcPr>
            <w:tcW w:w="2551" w:type="dxa"/>
          </w:tcPr>
          <w:p w14:paraId="28C58206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attempt made to use HTML, CSS and/or JavaScript to design a website, present information, and solve the given problems.</w:t>
            </w:r>
          </w:p>
        </w:tc>
        <w:tc>
          <w:tcPr>
            <w:tcW w:w="1433" w:type="dxa"/>
          </w:tcPr>
          <w:p w14:paraId="3C19DB13" w14:textId="77777777" w:rsidR="00C556C3" w:rsidRPr="00CF6A4D" w:rsidRDefault="00C556C3" w:rsidP="00567432">
            <w:pPr>
              <w:pStyle w:val="NoSpacing"/>
              <w:jc w:val="center"/>
            </w:pPr>
            <w:r>
              <w:t>/3</w:t>
            </w:r>
          </w:p>
        </w:tc>
      </w:tr>
      <w:tr w:rsidR="00C556C3" w14:paraId="3920C908" w14:textId="77777777" w:rsidTr="00CE002E">
        <w:tc>
          <w:tcPr>
            <w:tcW w:w="2317" w:type="dxa"/>
          </w:tcPr>
          <w:p w14:paraId="2F4B2D92" w14:textId="77777777" w:rsidR="00C556C3" w:rsidRDefault="00C556C3" w:rsidP="00567432">
            <w:pPr>
              <w:pStyle w:val="NoSpacing"/>
              <w:rPr>
                <w:b/>
              </w:rPr>
            </w:pPr>
            <w:r>
              <w:rPr>
                <w:b/>
              </w:rPr>
              <w:t>Assignment Structure</w:t>
            </w:r>
          </w:p>
        </w:tc>
        <w:tc>
          <w:tcPr>
            <w:tcW w:w="2317" w:type="dxa"/>
          </w:tcPr>
          <w:p w14:paraId="72200EB5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 submission follows naming and formatting instructions.</w:t>
            </w:r>
          </w:p>
          <w:p w14:paraId="52E11955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2095BB28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indented properly and consistently throughout the assignment (tab, 2- or 4- spaces).</w:t>
            </w:r>
          </w:p>
          <w:p w14:paraId="2B39A8E0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5E106DD1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contains descriptive comments from the student.</w:t>
            </w:r>
          </w:p>
          <w:p w14:paraId="3751DFF7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5B09D5EE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practices and naming conventions are followed.</w:t>
            </w:r>
          </w:p>
        </w:tc>
        <w:tc>
          <w:tcPr>
            <w:tcW w:w="2317" w:type="dxa"/>
          </w:tcPr>
          <w:p w14:paraId="2360E514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 submission closely follows naming and formatting instructions.</w:t>
            </w:r>
          </w:p>
          <w:p w14:paraId="5740ED08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70D231A8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mostly indented and fairly consistent throughout the assignment (tab, 2- or 4- spaces).</w:t>
            </w:r>
          </w:p>
          <w:p w14:paraId="4AC7ED7F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72EEF787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contains some descriptive comments from the student.</w:t>
            </w:r>
          </w:p>
          <w:p w14:paraId="549AE071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54A12631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practices and naming conventions are attempted.</w:t>
            </w:r>
          </w:p>
        </w:tc>
        <w:tc>
          <w:tcPr>
            <w:tcW w:w="2967" w:type="dxa"/>
          </w:tcPr>
          <w:p w14:paraId="45430928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 submission naming and formatting requires improvement to meet instructions.</w:t>
            </w:r>
          </w:p>
          <w:p w14:paraId="37C317D4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5275E0C1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indentation does not conform to standard levels and/or is inconsistent throughout the assignment.</w:t>
            </w:r>
          </w:p>
          <w:p w14:paraId="0F3C238F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112CD774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contains little to no comments from the student.</w:t>
            </w:r>
          </w:p>
          <w:p w14:paraId="005240F4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6E9292E0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 attempt at following best practices and naming conventions is apparent.</w:t>
            </w:r>
          </w:p>
        </w:tc>
        <w:tc>
          <w:tcPr>
            <w:tcW w:w="2551" w:type="dxa"/>
          </w:tcPr>
          <w:p w14:paraId="08198B19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Assignments submission does not follow naming and/or formatting instructions.</w:t>
            </w:r>
          </w:p>
          <w:p w14:paraId="56F9F959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4EDFBF2C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not indented properly or consistently.</w:t>
            </w:r>
          </w:p>
          <w:p w14:paraId="78B5CDC7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71A4407A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contains no descriptive comments from the student.</w:t>
            </w:r>
          </w:p>
          <w:p w14:paraId="454A8BD2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  <w:p w14:paraId="57E2C8BC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Little to no attempt to follow best practices and naming conventions.</w:t>
            </w:r>
          </w:p>
        </w:tc>
        <w:tc>
          <w:tcPr>
            <w:tcW w:w="1433" w:type="dxa"/>
          </w:tcPr>
          <w:p w14:paraId="323BBF25" w14:textId="77777777" w:rsidR="00C556C3" w:rsidRPr="00CF6A4D" w:rsidRDefault="00C556C3" w:rsidP="00567432">
            <w:pPr>
              <w:pStyle w:val="NoSpacing"/>
              <w:jc w:val="center"/>
            </w:pPr>
            <w:r>
              <w:t>/3</w:t>
            </w:r>
          </w:p>
        </w:tc>
      </w:tr>
      <w:tr w:rsidR="00C556C3" w14:paraId="6F85956C" w14:textId="77777777" w:rsidTr="00CE002E">
        <w:tc>
          <w:tcPr>
            <w:tcW w:w="2317" w:type="dxa"/>
          </w:tcPr>
          <w:p w14:paraId="514E73AF" w14:textId="77777777" w:rsidR="00C556C3" w:rsidRDefault="00C556C3" w:rsidP="00567432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Citations</w:t>
            </w:r>
          </w:p>
        </w:tc>
        <w:tc>
          <w:tcPr>
            <w:tcW w:w="2317" w:type="dxa"/>
          </w:tcPr>
          <w:p w14:paraId="49B8DC96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issues with using APA citations, references, or in-code citations.</w:t>
            </w:r>
          </w:p>
        </w:tc>
        <w:tc>
          <w:tcPr>
            <w:tcW w:w="2317" w:type="dxa"/>
          </w:tcPr>
          <w:p w14:paraId="53F3426E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 issues with using APA citations, references, or in-code citations.</w:t>
            </w:r>
          </w:p>
        </w:tc>
        <w:tc>
          <w:tcPr>
            <w:tcW w:w="2967" w:type="dxa"/>
          </w:tcPr>
          <w:p w14:paraId="36484AEE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Incorrect use of APA citations, references, or in-code citations.</w:t>
            </w:r>
          </w:p>
        </w:tc>
        <w:tc>
          <w:tcPr>
            <w:tcW w:w="2551" w:type="dxa"/>
          </w:tcPr>
          <w:p w14:paraId="0E6F658E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Missing APA citations, references, and in-code citations.</w:t>
            </w:r>
            <w:r w:rsidRPr="00371AF4">
              <w:rPr>
                <w:rStyle w:val="FootnoteReference"/>
              </w:rPr>
              <w:t xml:space="preserve"> </w:t>
            </w:r>
            <w:r w:rsidRPr="00371AF4">
              <w:rPr>
                <w:rStyle w:val="FootnoteReference"/>
              </w:rPr>
              <w:footnoteReference w:id="1"/>
            </w:r>
          </w:p>
        </w:tc>
        <w:tc>
          <w:tcPr>
            <w:tcW w:w="1433" w:type="dxa"/>
          </w:tcPr>
          <w:p w14:paraId="6297AAF0" w14:textId="77777777" w:rsidR="00C556C3" w:rsidRDefault="00C556C3" w:rsidP="00567432">
            <w:pPr>
              <w:pStyle w:val="NoSpacing"/>
              <w:jc w:val="center"/>
            </w:pPr>
            <w:r>
              <w:t>/3</w:t>
            </w:r>
          </w:p>
        </w:tc>
      </w:tr>
      <w:tr w:rsidR="00C556C3" w14:paraId="0BC78F63" w14:textId="77777777" w:rsidTr="00CE002E">
        <w:tc>
          <w:tcPr>
            <w:tcW w:w="2317" w:type="dxa"/>
          </w:tcPr>
          <w:p w14:paraId="05B5A094" w14:textId="77777777" w:rsidR="00C556C3" w:rsidRDefault="00C556C3" w:rsidP="00567432">
            <w:pPr>
              <w:pStyle w:val="NoSpacing"/>
              <w:rPr>
                <w:b/>
              </w:rPr>
            </w:pPr>
            <w:r>
              <w:rPr>
                <w:b/>
              </w:rPr>
              <w:t>Total Points:</w:t>
            </w:r>
          </w:p>
        </w:tc>
        <w:tc>
          <w:tcPr>
            <w:tcW w:w="2317" w:type="dxa"/>
          </w:tcPr>
          <w:p w14:paraId="23DDFBC6" w14:textId="77777777" w:rsidR="00C556C3" w:rsidRDefault="00C556C3" w:rsidP="0056743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17" w:type="dxa"/>
          </w:tcPr>
          <w:p w14:paraId="1610A2A4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67" w:type="dxa"/>
          </w:tcPr>
          <w:p w14:paraId="173C1A8A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7D2D302" w14:textId="77777777" w:rsidR="00C556C3" w:rsidRPr="00CF6A4D" w:rsidRDefault="00C556C3" w:rsidP="00567432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33" w:type="dxa"/>
          </w:tcPr>
          <w:p w14:paraId="6DF5DA60" w14:textId="77777777" w:rsidR="00C556C3" w:rsidRPr="00CF6A4D" w:rsidRDefault="00C556C3" w:rsidP="00567432">
            <w:pPr>
              <w:pStyle w:val="NoSpacing"/>
              <w:jc w:val="center"/>
            </w:pPr>
            <w:r>
              <w:t>/12</w:t>
            </w:r>
          </w:p>
        </w:tc>
      </w:tr>
    </w:tbl>
    <w:p w14:paraId="4E8643E3" w14:textId="48CD5D0E" w:rsidR="00B95E4F" w:rsidRPr="00B95E4F" w:rsidRDefault="00B95E4F" w:rsidP="00C556C3">
      <w:pPr>
        <w:pStyle w:val="NoSpacing"/>
        <w:rPr>
          <w:b/>
          <w:sz w:val="28"/>
          <w:szCs w:val="28"/>
        </w:rPr>
      </w:pPr>
    </w:p>
    <w:sectPr w:rsidR="00B95E4F" w:rsidRPr="00B95E4F" w:rsidSect="00B3119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620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43EA" w14:textId="77777777" w:rsidR="00B3119C" w:rsidRDefault="00B3119C" w:rsidP="005D01F2">
      <w:pPr>
        <w:spacing w:after="0" w:line="240" w:lineRule="auto"/>
      </w:pPr>
      <w:r>
        <w:separator/>
      </w:r>
    </w:p>
    <w:p w14:paraId="42583483" w14:textId="77777777" w:rsidR="00B3119C" w:rsidRDefault="00B3119C"/>
  </w:endnote>
  <w:endnote w:type="continuationSeparator" w:id="0">
    <w:p w14:paraId="46AED4B7" w14:textId="77777777" w:rsidR="00B3119C" w:rsidRDefault="00B3119C" w:rsidP="005D01F2">
      <w:pPr>
        <w:spacing w:after="0" w:line="240" w:lineRule="auto"/>
      </w:pPr>
      <w:r>
        <w:continuationSeparator/>
      </w:r>
    </w:p>
    <w:p w14:paraId="3C2348BF" w14:textId="77777777" w:rsidR="00B3119C" w:rsidRDefault="00B31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BF2D" w14:textId="77777777" w:rsidR="00567432" w:rsidRDefault="00567432">
    <w:pPr>
      <w:pStyle w:val="Footer"/>
    </w:pPr>
  </w:p>
  <w:p w14:paraId="14C4E2B0" w14:textId="77777777" w:rsidR="00567432" w:rsidRDefault="005674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F351" w14:textId="695762A6" w:rsidR="00567432" w:rsidRPr="00684BEE" w:rsidRDefault="00567432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9152890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7228205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7DE69734" w:rsidR="00567432" w:rsidRDefault="00567432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E25E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6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" fillcolor="white [3201]" stroked="f" strokeweight=".5pt">
              <v:textbox style="mso-fit-shape-to-text:t" inset="0,,0">
                <w:txbxContent>
                  <w:p w14:paraId="07A04EAC" w14:textId="7DE69734" w:rsidR="00567432" w:rsidRDefault="00567432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E25E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6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1D6D" w14:textId="77777777" w:rsidR="00567432" w:rsidRDefault="00567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8B252" w14:textId="77777777" w:rsidR="00B3119C" w:rsidRDefault="00B3119C" w:rsidP="005D01F2">
      <w:pPr>
        <w:spacing w:after="0" w:line="240" w:lineRule="auto"/>
      </w:pPr>
      <w:r>
        <w:separator/>
      </w:r>
    </w:p>
    <w:p w14:paraId="5E4DC1CA" w14:textId="77777777" w:rsidR="00B3119C" w:rsidRDefault="00B3119C"/>
  </w:footnote>
  <w:footnote w:type="continuationSeparator" w:id="0">
    <w:p w14:paraId="5264828F" w14:textId="77777777" w:rsidR="00B3119C" w:rsidRDefault="00B3119C" w:rsidP="005D01F2">
      <w:pPr>
        <w:spacing w:after="0" w:line="240" w:lineRule="auto"/>
      </w:pPr>
      <w:r>
        <w:continuationSeparator/>
      </w:r>
    </w:p>
    <w:p w14:paraId="74F187B4" w14:textId="77777777" w:rsidR="00B3119C" w:rsidRDefault="00B3119C"/>
  </w:footnote>
  <w:footnote w:id="1">
    <w:p w14:paraId="40A55F79" w14:textId="77777777" w:rsidR="00567432" w:rsidRPr="004731F2" w:rsidRDefault="00567432" w:rsidP="00C556C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If there is evidence of missing citations or references, this could constitute plagiarism and will receive a grade of ‘0’. The regulations of academic dishonesty will apply.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D933" w14:textId="77777777" w:rsidR="00567432" w:rsidRDefault="00567432">
    <w:pPr>
      <w:pStyle w:val="Header"/>
    </w:pPr>
  </w:p>
  <w:p w14:paraId="768453F6" w14:textId="77777777" w:rsidR="00567432" w:rsidRDefault="005674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B6F5" w14:textId="77777777" w:rsidR="00567432" w:rsidRDefault="00567432" w:rsidP="008604C3">
    <w:pPr>
      <w:pStyle w:val="Header"/>
    </w:pPr>
    <w:r w:rsidRPr="00436A65">
      <w:rPr>
        <w:noProof/>
        <w:lang w:eastAsia="en-CA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9739" w14:textId="77777777" w:rsidR="00567432" w:rsidRDefault="00567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F1F27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626809">
    <w:abstractNumId w:val="2"/>
  </w:num>
  <w:num w:numId="2" w16cid:durableId="264505664">
    <w:abstractNumId w:val="3"/>
  </w:num>
  <w:num w:numId="3" w16cid:durableId="490144493">
    <w:abstractNumId w:val="9"/>
  </w:num>
  <w:num w:numId="4" w16cid:durableId="872890042">
    <w:abstractNumId w:val="6"/>
  </w:num>
  <w:num w:numId="5" w16cid:durableId="709958107">
    <w:abstractNumId w:val="0"/>
  </w:num>
  <w:num w:numId="6" w16cid:durableId="1217623751">
    <w:abstractNumId w:val="1"/>
  </w:num>
  <w:num w:numId="7" w16cid:durableId="1230728155">
    <w:abstractNumId w:val="8"/>
  </w:num>
  <w:num w:numId="8" w16cid:durableId="662393399">
    <w:abstractNumId w:val="4"/>
  </w:num>
  <w:num w:numId="9" w16cid:durableId="830174069">
    <w:abstractNumId w:val="5"/>
  </w:num>
  <w:num w:numId="10" w16cid:durableId="595747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81E1D"/>
    <w:rsid w:val="00094E0A"/>
    <w:rsid w:val="000B37E4"/>
    <w:rsid w:val="000B38EB"/>
    <w:rsid w:val="000B6BF1"/>
    <w:rsid w:val="000C6E51"/>
    <w:rsid w:val="000D5707"/>
    <w:rsid w:val="00112B10"/>
    <w:rsid w:val="00113159"/>
    <w:rsid w:val="0013452C"/>
    <w:rsid w:val="001351B5"/>
    <w:rsid w:val="001425E2"/>
    <w:rsid w:val="00191C33"/>
    <w:rsid w:val="001A2A08"/>
    <w:rsid w:val="001D2EF4"/>
    <w:rsid w:val="001F28E5"/>
    <w:rsid w:val="001F54B2"/>
    <w:rsid w:val="0022088F"/>
    <w:rsid w:val="0023399E"/>
    <w:rsid w:val="00257876"/>
    <w:rsid w:val="00272F3C"/>
    <w:rsid w:val="0027394C"/>
    <w:rsid w:val="0028660A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361391"/>
    <w:rsid w:val="00371AF4"/>
    <w:rsid w:val="0041489D"/>
    <w:rsid w:val="004325A6"/>
    <w:rsid w:val="00436A65"/>
    <w:rsid w:val="00455531"/>
    <w:rsid w:val="004878AC"/>
    <w:rsid w:val="004914E6"/>
    <w:rsid w:val="004C0E92"/>
    <w:rsid w:val="004E4264"/>
    <w:rsid w:val="004F1A28"/>
    <w:rsid w:val="0055036F"/>
    <w:rsid w:val="00567432"/>
    <w:rsid w:val="005B10FD"/>
    <w:rsid w:val="005D01F2"/>
    <w:rsid w:val="005D235B"/>
    <w:rsid w:val="005E4A8E"/>
    <w:rsid w:val="00616FFD"/>
    <w:rsid w:val="00620CE0"/>
    <w:rsid w:val="006778D0"/>
    <w:rsid w:val="00684BEE"/>
    <w:rsid w:val="006B0736"/>
    <w:rsid w:val="006B58F0"/>
    <w:rsid w:val="006D109A"/>
    <w:rsid w:val="0070275A"/>
    <w:rsid w:val="00746D94"/>
    <w:rsid w:val="00766517"/>
    <w:rsid w:val="007B0F4C"/>
    <w:rsid w:val="007C642D"/>
    <w:rsid w:val="007E4F74"/>
    <w:rsid w:val="007F02D3"/>
    <w:rsid w:val="00820C72"/>
    <w:rsid w:val="008433E0"/>
    <w:rsid w:val="008604C3"/>
    <w:rsid w:val="00894921"/>
    <w:rsid w:val="008A5E02"/>
    <w:rsid w:val="008A6E1B"/>
    <w:rsid w:val="008B5B9A"/>
    <w:rsid w:val="008C0B88"/>
    <w:rsid w:val="008C18E2"/>
    <w:rsid w:val="008E0296"/>
    <w:rsid w:val="008E0958"/>
    <w:rsid w:val="008E25E0"/>
    <w:rsid w:val="00915255"/>
    <w:rsid w:val="009237EB"/>
    <w:rsid w:val="0093314F"/>
    <w:rsid w:val="009372B8"/>
    <w:rsid w:val="00946A89"/>
    <w:rsid w:val="0097105A"/>
    <w:rsid w:val="009736B7"/>
    <w:rsid w:val="00992D05"/>
    <w:rsid w:val="009B7636"/>
    <w:rsid w:val="009D6203"/>
    <w:rsid w:val="00A31B29"/>
    <w:rsid w:val="00A452E1"/>
    <w:rsid w:val="00A553EF"/>
    <w:rsid w:val="00A60BF2"/>
    <w:rsid w:val="00A849EF"/>
    <w:rsid w:val="00A85592"/>
    <w:rsid w:val="00A97D6E"/>
    <w:rsid w:val="00AB4E04"/>
    <w:rsid w:val="00AB761C"/>
    <w:rsid w:val="00AC1DB8"/>
    <w:rsid w:val="00AD35D7"/>
    <w:rsid w:val="00AF447C"/>
    <w:rsid w:val="00B003E9"/>
    <w:rsid w:val="00B23F2C"/>
    <w:rsid w:val="00B3119C"/>
    <w:rsid w:val="00B35F2C"/>
    <w:rsid w:val="00B75546"/>
    <w:rsid w:val="00B8658B"/>
    <w:rsid w:val="00B95E4F"/>
    <w:rsid w:val="00BA33CC"/>
    <w:rsid w:val="00BD338D"/>
    <w:rsid w:val="00BD5479"/>
    <w:rsid w:val="00C01A36"/>
    <w:rsid w:val="00C51BA3"/>
    <w:rsid w:val="00C53296"/>
    <w:rsid w:val="00C556C3"/>
    <w:rsid w:val="00C732E5"/>
    <w:rsid w:val="00C77582"/>
    <w:rsid w:val="00C96057"/>
    <w:rsid w:val="00CA6E59"/>
    <w:rsid w:val="00CA7193"/>
    <w:rsid w:val="00CD7E90"/>
    <w:rsid w:val="00CE002E"/>
    <w:rsid w:val="00D243AE"/>
    <w:rsid w:val="00D36FFF"/>
    <w:rsid w:val="00D82076"/>
    <w:rsid w:val="00DA0876"/>
    <w:rsid w:val="00DA0B58"/>
    <w:rsid w:val="00DB260D"/>
    <w:rsid w:val="00DB71EE"/>
    <w:rsid w:val="00DC0D8D"/>
    <w:rsid w:val="00DD1E2F"/>
    <w:rsid w:val="00DE74F8"/>
    <w:rsid w:val="00DF0645"/>
    <w:rsid w:val="00E12DA3"/>
    <w:rsid w:val="00E1757C"/>
    <w:rsid w:val="00E4735E"/>
    <w:rsid w:val="00E51BAF"/>
    <w:rsid w:val="00E53973"/>
    <w:rsid w:val="00E715B7"/>
    <w:rsid w:val="00E835F7"/>
    <w:rsid w:val="00E92A37"/>
    <w:rsid w:val="00E95073"/>
    <w:rsid w:val="00EA6E5E"/>
    <w:rsid w:val="00EB5D2E"/>
    <w:rsid w:val="00EE3352"/>
    <w:rsid w:val="00EE5FB6"/>
    <w:rsid w:val="00EF0740"/>
    <w:rsid w:val="00EF25F2"/>
    <w:rsid w:val="00EF757C"/>
    <w:rsid w:val="00F11AEA"/>
    <w:rsid w:val="00F136E8"/>
    <w:rsid w:val="00F14E07"/>
    <w:rsid w:val="00F245D6"/>
    <w:rsid w:val="00F36562"/>
    <w:rsid w:val="00F70713"/>
    <w:rsid w:val="00F748C6"/>
    <w:rsid w:val="00F82159"/>
    <w:rsid w:val="00FC0324"/>
    <w:rsid w:val="00FE1E76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wl.purdue.edu/owl/research_and_citation/apa_style/apa_style_introduction.html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lvarotrigo.com/blog/hamburger-menu-cs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howto/howto_js_mobile_navbar.as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ark.libguides.com/CSCE/CitingCode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5EFD09-101C-4178-B763-514BC7E2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C:\Users\lamorik\Downloads\New Assignment Template_2016-2017.dotx</Template>
  <TotalTime>173</TotalTime>
  <Pages>6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Maddie Drake</cp:lastModifiedBy>
  <cp:revision>30</cp:revision>
  <dcterms:created xsi:type="dcterms:W3CDTF">2018-06-29T18:39:00Z</dcterms:created>
  <dcterms:modified xsi:type="dcterms:W3CDTF">2024-04-06T19:07:00Z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